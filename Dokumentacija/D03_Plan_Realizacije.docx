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8CDA" w14:textId="77777777" w:rsidR="002343C5" w:rsidRPr="006F61C6" w:rsidRDefault="002343C5">
      <w:pPr>
        <w:pStyle w:val="BodyText"/>
        <w:rPr>
          <w:lang w:val="sr-Latn-CS"/>
        </w:rPr>
      </w:pPr>
    </w:p>
    <w:p w14:paraId="0BCC5DF7" w14:textId="3BE701FC" w:rsidR="006D0694" w:rsidRDefault="003C0C2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BeHuman</w:t>
      </w:r>
    </w:p>
    <w:p w14:paraId="3A3D8D3F" w14:textId="6D508530" w:rsidR="002343C5" w:rsidRPr="006F61C6" w:rsidRDefault="003C0C2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Online humanitarna platforma</w:t>
      </w:r>
    </w:p>
    <w:p w14:paraId="66606C6C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1C2C5077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6B17A7EA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0591AF2D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40FA0BDE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53A6182B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7F669672" w14:textId="77777777">
        <w:tc>
          <w:tcPr>
            <w:tcW w:w="2304" w:type="dxa"/>
          </w:tcPr>
          <w:p w14:paraId="25F9FF44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2C29EC9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F5238A4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1053F18E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795E7A42" w14:textId="77777777">
        <w:tc>
          <w:tcPr>
            <w:tcW w:w="2304" w:type="dxa"/>
          </w:tcPr>
          <w:p w14:paraId="1DA686A8" w14:textId="4C895C2C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0</w:t>
            </w:r>
            <w:r w:rsidR="00F60208">
              <w:rPr>
                <w:lang w:val="sr-Latn-CS"/>
              </w:rPr>
              <w:t>4.04.2022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18889C99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4BEC4A96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477F42F7" w14:textId="77777777" w:rsidR="002343C5" w:rsidRDefault="00353E1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Milica Miletic</w:t>
            </w:r>
          </w:p>
          <w:p w14:paraId="70078764" w14:textId="77777777" w:rsidR="00353E1A" w:rsidRDefault="00353E1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Katarina Maksimovic</w:t>
            </w:r>
          </w:p>
          <w:p w14:paraId="42F62E64" w14:textId="4C3F7EBC" w:rsidR="00353E1A" w:rsidRPr="006F61C6" w:rsidRDefault="00353E1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David Marinkovic</w:t>
            </w:r>
          </w:p>
        </w:tc>
      </w:tr>
      <w:tr w:rsidR="002343C5" w:rsidRPr="006F61C6" w14:paraId="44E12660" w14:textId="77777777">
        <w:tc>
          <w:tcPr>
            <w:tcW w:w="2304" w:type="dxa"/>
          </w:tcPr>
          <w:p w14:paraId="38851E3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5E47DD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09BC8FD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1E7638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596C66CD" w14:textId="77777777">
        <w:tc>
          <w:tcPr>
            <w:tcW w:w="2304" w:type="dxa"/>
          </w:tcPr>
          <w:p w14:paraId="0C8A1AE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936C43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51269F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1E7714F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373BECC" w14:textId="77777777">
        <w:tc>
          <w:tcPr>
            <w:tcW w:w="2304" w:type="dxa"/>
          </w:tcPr>
          <w:p w14:paraId="2EB0B83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C97E57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7A4B6EC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AE6CDD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A6B5E18" w14:textId="77777777" w:rsidR="002343C5" w:rsidRPr="006F61C6" w:rsidRDefault="002343C5">
      <w:pPr>
        <w:rPr>
          <w:lang w:val="sr-Latn-CS"/>
        </w:rPr>
      </w:pPr>
    </w:p>
    <w:p w14:paraId="14058B39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33BACEA4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2096479E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462A4D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D1A4C3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AAB00C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3082B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1395D3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679659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FF8DE1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F2B765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72828B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06FB3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E05C6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1C4592CB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341D3224" w14:textId="158C040E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013A34">
        <w:rPr>
          <w:lang w:val="sr-Latn-CS"/>
        </w:rPr>
        <w:t>Web aplikacije – BeHuman.</w:t>
      </w:r>
    </w:p>
    <w:p w14:paraId="5F1951FD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696B389D" w14:textId="389AFCCA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3F66C0">
        <w:rPr>
          <w:lang w:val="sr-Latn-CS"/>
        </w:rPr>
        <w:t>M3 tima</w:t>
      </w:r>
      <w:r>
        <w:rPr>
          <w:lang w:val="sr-Latn-CS"/>
        </w:rPr>
        <w:t xml:space="preserve"> za </w:t>
      </w:r>
      <w:r w:rsidR="006D41CE">
        <w:rPr>
          <w:lang w:val="sr-Latn-CS"/>
        </w:rPr>
        <w:t xml:space="preserve">razvoj Web </w:t>
      </w:r>
      <w:r w:rsidR="003F66C0">
        <w:rPr>
          <w:lang w:val="sr-Latn-CS"/>
        </w:rPr>
        <w:t>aplikacije</w:t>
      </w:r>
      <w:r w:rsidR="006D41CE">
        <w:rPr>
          <w:lang w:val="sr-Latn-CS"/>
        </w:rPr>
        <w:t xml:space="preserve"> </w:t>
      </w:r>
      <w:r w:rsidR="003F66C0">
        <w:rPr>
          <w:lang w:val="sr-Latn-CS"/>
        </w:rPr>
        <w:t>BeHuman</w:t>
      </w:r>
      <w:r w:rsidR="006D41CE">
        <w:rPr>
          <w:lang w:val="sr-Latn-CS"/>
        </w:rPr>
        <w:t xml:space="preserve"> namenje</w:t>
      </w:r>
      <w:r w:rsidR="003F66C0">
        <w:rPr>
          <w:lang w:val="sr-Latn-CS"/>
        </w:rPr>
        <w:t xml:space="preserve"> volonterima</w:t>
      </w:r>
      <w:r w:rsidR="00CA2633">
        <w:rPr>
          <w:lang w:val="sr-Latn-CS"/>
        </w:rPr>
        <w:t xml:space="preserve">, </w:t>
      </w:r>
      <w:r w:rsidR="003F66C0">
        <w:rPr>
          <w:lang w:val="sr-Latn-CS"/>
        </w:rPr>
        <w:t>donatorima</w:t>
      </w:r>
      <w:r w:rsidR="00CA2633">
        <w:rPr>
          <w:lang w:val="sr-Latn-CS"/>
        </w:rPr>
        <w:t xml:space="preserve"> i onima kojima je pomoć potrebna</w:t>
      </w:r>
      <w:r w:rsidR="006D41CE">
        <w:rPr>
          <w:lang w:val="sr-Latn-CS"/>
        </w:rPr>
        <w:t xml:space="preserve">. </w:t>
      </w:r>
    </w:p>
    <w:p w14:paraId="5167D9D8" w14:textId="0D9721D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Plan opisan u ovom dokumentu zasnovan je na opisu sistema koji se želi razviti datom u predlogu projekta</w:t>
      </w:r>
      <w:r w:rsidR="002343C5" w:rsidRPr="006F61C6">
        <w:rPr>
          <w:lang w:val="sr-Latn-CS"/>
        </w:rPr>
        <w:t xml:space="preserve">.  </w:t>
      </w:r>
    </w:p>
    <w:p w14:paraId="181D0225" w14:textId="77777777"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2BE814A4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016CB132" w14:textId="1DA1053F" w:rsidR="002343C5" w:rsidRDefault="00263DCD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BeHuman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M3</w:t>
      </w:r>
      <w:r w:rsidR="006D41CE">
        <w:rPr>
          <w:lang w:val="sr-Latn-CS"/>
        </w:rPr>
        <w:t>-</w:t>
      </w:r>
      <w:r>
        <w:rPr>
          <w:lang w:val="sr-Latn-CS"/>
        </w:rPr>
        <w:t>BeHuman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>
        <w:rPr>
          <w:lang w:val="sr-Latn-CS"/>
        </w:rPr>
        <w:t>22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M3</w:t>
      </w:r>
      <w:r w:rsidR="002343C5" w:rsidRPr="006F61C6">
        <w:rPr>
          <w:lang w:val="sr-Latn-CS"/>
        </w:rPr>
        <w:t>.</w:t>
      </w:r>
    </w:p>
    <w:p w14:paraId="41D687EE" w14:textId="6600563E" w:rsidR="00260B17" w:rsidRPr="006F61C6" w:rsidRDefault="00263DCD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BeHuman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</w:t>
      </w:r>
      <w:r>
        <w:rPr>
          <w:lang w:val="sr-Latn-CS"/>
        </w:rPr>
        <w:t>Vizija sistema</w:t>
      </w:r>
      <w:r w:rsidR="00260B17">
        <w:rPr>
          <w:lang w:val="sr-Latn-CS"/>
        </w:rPr>
        <w:t xml:space="preserve">, </w:t>
      </w:r>
      <w:r>
        <w:rPr>
          <w:lang w:val="sr-Latn-CS"/>
        </w:rPr>
        <w:t xml:space="preserve">M3-BeHuman-01,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>
        <w:rPr>
          <w:lang w:val="sr-Latn-CS"/>
        </w:rPr>
        <w:t>22</w:t>
      </w:r>
      <w:r w:rsidR="00260B17">
        <w:rPr>
          <w:lang w:val="sr-Latn-CS"/>
        </w:rPr>
        <w:t xml:space="preserve">, </w:t>
      </w:r>
      <w:r>
        <w:rPr>
          <w:lang w:val="sr-Latn-CS"/>
        </w:rPr>
        <w:t>M3</w:t>
      </w:r>
      <w:r w:rsidR="00260B17">
        <w:rPr>
          <w:lang w:val="sr-Latn-CS"/>
        </w:rPr>
        <w:t>.</w:t>
      </w:r>
    </w:p>
    <w:p w14:paraId="5E299B37" w14:textId="77777777"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7D34658B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5E287A28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2B9F3C37" w14:textId="77777777">
        <w:trPr>
          <w:jc w:val="center"/>
        </w:trPr>
        <w:tc>
          <w:tcPr>
            <w:tcW w:w="2160" w:type="dxa"/>
          </w:tcPr>
          <w:p w14:paraId="51E349B1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178EDA21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5E52DAC2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21BE520F" w14:textId="77777777">
        <w:trPr>
          <w:jc w:val="center"/>
        </w:trPr>
        <w:tc>
          <w:tcPr>
            <w:tcW w:w="2160" w:type="dxa"/>
          </w:tcPr>
          <w:p w14:paraId="16D5C780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225331D9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6CAC1C15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773CF71A" w14:textId="77777777">
        <w:trPr>
          <w:jc w:val="center"/>
        </w:trPr>
        <w:tc>
          <w:tcPr>
            <w:tcW w:w="2160" w:type="dxa"/>
          </w:tcPr>
          <w:p w14:paraId="1D5EC9D1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58710B86" w14:textId="0C7B04B8" w:rsidR="00103833" w:rsidRPr="006F61C6" w:rsidRDefault="0006585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03D40127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47544862" w14:textId="77777777">
        <w:trPr>
          <w:jc w:val="center"/>
        </w:trPr>
        <w:tc>
          <w:tcPr>
            <w:tcW w:w="2160" w:type="dxa"/>
          </w:tcPr>
          <w:p w14:paraId="78E09AA6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5B99DC65" w14:textId="0E3E26BD" w:rsidR="00103833" w:rsidRPr="006F61C6" w:rsidRDefault="0006585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1620" w:type="dxa"/>
          </w:tcPr>
          <w:p w14:paraId="38A905E7" w14:textId="3776660A" w:rsidR="00103833" w:rsidRPr="006F61C6" w:rsidRDefault="00E305C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4D858E4F" w14:textId="77777777">
        <w:trPr>
          <w:jc w:val="center"/>
        </w:trPr>
        <w:tc>
          <w:tcPr>
            <w:tcW w:w="2160" w:type="dxa"/>
          </w:tcPr>
          <w:p w14:paraId="0769ACCC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7C16D5BD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1312A661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17B159F3" w14:textId="77777777" w:rsidR="002343C5" w:rsidRPr="006F61C6" w:rsidRDefault="002343C5">
      <w:pPr>
        <w:pStyle w:val="BodyText"/>
        <w:rPr>
          <w:lang w:val="sr-Latn-CS"/>
        </w:rPr>
      </w:pPr>
    </w:p>
    <w:p w14:paraId="09D46C50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354BF2E8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292373BA" w14:textId="77777777">
        <w:trPr>
          <w:jc w:val="right"/>
        </w:trPr>
        <w:tc>
          <w:tcPr>
            <w:tcW w:w="1276" w:type="dxa"/>
          </w:tcPr>
          <w:p w14:paraId="3DB290D0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066A4FF0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37894B88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7C0BA877" w14:textId="77777777">
        <w:trPr>
          <w:jc w:val="right"/>
        </w:trPr>
        <w:tc>
          <w:tcPr>
            <w:tcW w:w="1276" w:type="dxa"/>
          </w:tcPr>
          <w:p w14:paraId="501B7FC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4A030EDA" w14:textId="4321BBB4" w:rsidR="00C30C23" w:rsidRPr="006F61C6" w:rsidRDefault="00C34567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Cilj faze planiranja je prikupljanje i definisanje zahteva, analiziranje potreba potencijalnih korisnika kao i analizu poslovnih mogućnosti proizvoda. U okviru ove faze potrebno je specificirati osnovne funkcionalne zahteve, slučajeve korišćenja sistema i analizu mogućnosti korišćenja sistema od strane korisnika.</w:t>
            </w:r>
          </w:p>
        </w:tc>
        <w:tc>
          <w:tcPr>
            <w:tcW w:w="2601" w:type="dxa"/>
          </w:tcPr>
          <w:p w14:paraId="725D9530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0B314408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4CB8297E" w14:textId="77777777">
        <w:trPr>
          <w:jc w:val="right"/>
        </w:trPr>
        <w:tc>
          <w:tcPr>
            <w:tcW w:w="1276" w:type="dxa"/>
          </w:tcPr>
          <w:p w14:paraId="664ADAF5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47C6105F" w14:textId="77777777" w:rsidR="00C34567" w:rsidRDefault="00C34567" w:rsidP="00C34567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CS"/>
              </w:rPr>
              <w:t xml:space="preserve">Prikupljeni i definisani zahtevi </w:t>
            </w:r>
            <w:r>
              <w:rPr>
                <w:lang w:val="sr-Latn-RS"/>
              </w:rPr>
              <w:t>će biti detaljno analizirani u ovoj fazi. Izvršiće se detaljna analiza svih specificiranih slučajeva korišćenja sistema i na osnovu njih će biti definisan arhitekturni prototip. Provera pogodnosti odabrane arhitekture će biti testirana i potvrđena.</w:t>
            </w:r>
          </w:p>
          <w:p w14:paraId="146EDD96" w14:textId="77777777" w:rsidR="00C34567" w:rsidRDefault="00C34567" w:rsidP="00C3456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7C378B7F" w14:textId="77777777" w:rsidR="00C34567" w:rsidRDefault="00C34567" w:rsidP="00C3456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  <w:p w14:paraId="78D5C3DB" w14:textId="79EF7654" w:rsidR="002343C5" w:rsidRPr="006F61C6" w:rsidRDefault="00C34567" w:rsidP="00C3456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ovoj fazi će se obaviti i usavršavanje veština članova tima u poznavanju tehnologija koje će se upotrebljavati za  izradu projekta.</w:t>
            </w:r>
          </w:p>
        </w:tc>
        <w:tc>
          <w:tcPr>
            <w:tcW w:w="2601" w:type="dxa"/>
          </w:tcPr>
          <w:p w14:paraId="3BC79C8C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73CD8797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2ED798CD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3BB4C5C5" w14:textId="77777777" w:rsidR="002343C5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  <w:p w14:paraId="200DCE83" w14:textId="2113DDAD" w:rsidR="00C34567" w:rsidRPr="006F61C6" w:rsidRDefault="00C3456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novih veština članova tima.</w:t>
            </w:r>
          </w:p>
        </w:tc>
      </w:tr>
      <w:tr w:rsidR="002343C5" w:rsidRPr="006F61C6" w14:paraId="22048AD6" w14:textId="77777777">
        <w:trPr>
          <w:jc w:val="right"/>
        </w:trPr>
        <w:tc>
          <w:tcPr>
            <w:tcW w:w="1276" w:type="dxa"/>
          </w:tcPr>
          <w:p w14:paraId="501C9F90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1C2CDA10" w14:textId="77777777" w:rsidR="00C34567" w:rsidRDefault="00C34567" w:rsidP="00C3456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toku faze izrade biće završeno projektovanje i počeće implementacija svih komponenti sistema. </w:t>
            </w:r>
          </w:p>
          <w:p w14:paraId="7FB66AFB" w14:textId="77777777" w:rsidR="00C34567" w:rsidRDefault="00C34567" w:rsidP="00C34567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Izrada sistema će se vršiti u više faza, po već određenom</w:t>
            </w:r>
          </w:p>
          <w:p w14:paraId="143310DA" w14:textId="77777777" w:rsidR="00C34567" w:rsidRDefault="00C34567" w:rsidP="00C34567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prioritetu funkcionalnosti. Najveći fokus biće na</w:t>
            </w:r>
          </w:p>
          <w:p w14:paraId="061A43CE" w14:textId="471CB5DA" w:rsidR="00C34567" w:rsidRDefault="00C34567" w:rsidP="00C34567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implementiranju funkcionalnosti komuniciranja između donatora i o</w:t>
            </w:r>
            <w:r w:rsidR="005842DC">
              <w:rPr>
                <w:lang w:val="sr-Latn-CS"/>
              </w:rPr>
              <w:t>noga</w:t>
            </w:r>
            <w:r>
              <w:rPr>
                <w:lang w:val="sr-Latn-CS"/>
              </w:rPr>
              <w:t xml:space="preserve"> kome je pomoć potrebna.</w:t>
            </w:r>
          </w:p>
          <w:p w14:paraId="38A7E9B0" w14:textId="77777777" w:rsidR="00C34567" w:rsidRDefault="00C34567" w:rsidP="00C34567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Takođe, jedna od faza biće posvećena kreiranju</w:t>
            </w:r>
          </w:p>
          <w:p w14:paraId="1CBCD317" w14:textId="77777777" w:rsidR="00C34567" w:rsidRDefault="00C34567" w:rsidP="00C34567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jednostavnog, modernog i intuitivnog interfejsa prilagodljivog različitim tipovima korisnika.</w:t>
            </w:r>
          </w:p>
          <w:p w14:paraId="12FADE25" w14:textId="77777777" w:rsidR="00C34567" w:rsidRDefault="00C34567" w:rsidP="00C34567">
            <w:pPr>
              <w:pStyle w:val="NoSpacing"/>
              <w:rPr>
                <w:lang w:val="sr-Latn-CS"/>
              </w:rPr>
            </w:pPr>
          </w:p>
          <w:p w14:paraId="3D28DB2D" w14:textId="77777777" w:rsidR="00C34567" w:rsidRDefault="00C34567" w:rsidP="00C3456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implementacije potrebno je izvršiti testiranje sistema i završiti razvoj beta verzije koja će biti distribuirana u cilju evaluacije. Svi nedostaci otkriveni u beta verziji će biti ispravljeni i konačna verzija softvera će biti spremna.</w:t>
            </w:r>
          </w:p>
          <w:p w14:paraId="3D2BC6AD" w14:textId="636D2DDA" w:rsidR="002343C5" w:rsidRPr="006F61C6" w:rsidRDefault="00C34567" w:rsidP="00C3456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5371A3E7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49A9B294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0E34B38E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16D9159F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211F2FBC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4476F0E6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71154E91" w14:textId="77777777">
        <w:trPr>
          <w:jc w:val="right"/>
        </w:trPr>
        <w:tc>
          <w:tcPr>
            <w:tcW w:w="1276" w:type="dxa"/>
          </w:tcPr>
          <w:p w14:paraId="234F0112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777563A0" w14:textId="77777777" w:rsidR="00AE08B0" w:rsidRDefault="00AE08B0" w:rsidP="00AE08B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Web aplikacije korisnicima. </w:t>
            </w:r>
          </w:p>
          <w:p w14:paraId="07292420" w14:textId="6D7BEB41" w:rsidR="002343C5" w:rsidRPr="006F61C6" w:rsidRDefault="00AE08B0" w:rsidP="00AE08B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projektna dokumentacija mora biti kompletna kao i gotovo korisničko uputstvo za korišćenje Web aplikacije i samih funkcionalnosti sistema.</w:t>
            </w:r>
          </w:p>
        </w:tc>
        <w:tc>
          <w:tcPr>
            <w:tcW w:w="2601" w:type="dxa"/>
          </w:tcPr>
          <w:p w14:paraId="505B95A6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6488D9B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59741200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54E3779E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3570DEA3" w14:textId="77777777" w:rsidR="002343C5" w:rsidRPr="006F61C6" w:rsidRDefault="002343C5">
      <w:pPr>
        <w:pStyle w:val="BodyText"/>
        <w:rPr>
          <w:lang w:val="sr-Latn-CS"/>
        </w:rPr>
      </w:pPr>
    </w:p>
    <w:p w14:paraId="4619DED1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6985DC54" w14:textId="2DAE2031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</w:t>
      </w:r>
      <w:r w:rsidR="00487B83">
        <w:rPr>
          <w:lang w:val="sr-Latn-CS"/>
        </w:rPr>
        <w:t>3</w:t>
      </w:r>
      <w:r w:rsidR="00CC420E">
        <w:rPr>
          <w:lang w:val="sr-Latn-CS"/>
        </w:rPr>
        <w:t xml:space="preserve"> nedelja</w:t>
      </w:r>
      <w:r w:rsidR="002343C5" w:rsidRPr="006F61C6">
        <w:rPr>
          <w:lang w:val="sr-Latn-CS"/>
        </w:rPr>
        <w:t>.</w:t>
      </w:r>
    </w:p>
    <w:p w14:paraId="4F626BA4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lastRenderedPageBreak/>
        <w:t>Raspored aktivnosti</w:t>
      </w:r>
      <w:bookmarkEnd w:id="4"/>
    </w:p>
    <w:p w14:paraId="0DC8465A" w14:textId="76E78726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EA3076">
        <w:rPr>
          <w:lang w:val="sr-Latn-CS"/>
        </w:rPr>
        <w:t>BeHuman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CA728B">
        <w:rPr>
          <w:lang w:val="sr-Latn-CS"/>
        </w:rPr>
        <w:t>3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3D5F33B9" w14:textId="77777777" w:rsidR="00CA728B" w:rsidRDefault="00CA728B" w:rsidP="00CA728B">
      <w:pPr>
        <w:pStyle w:val="BodyText"/>
        <w:rPr>
          <w:b/>
          <w:lang w:val="sr-Latn-CS"/>
        </w:rPr>
      </w:pPr>
      <w:bookmarkStart w:id="5" w:name="_Toc225188569"/>
      <w:r>
        <w:rPr>
          <w:lang w:val="sr-Latn-CS"/>
        </w:rPr>
        <w:t xml:space="preserve">Pogledati dokument: </w:t>
      </w:r>
      <w:r>
        <w:rPr>
          <w:b/>
          <w:bCs/>
          <w:lang w:val="sr-Latn-RS"/>
        </w:rPr>
        <w:t>D</w:t>
      </w:r>
      <w:r>
        <w:rPr>
          <w:b/>
          <w:lang w:val="sr-Latn-CS"/>
        </w:rPr>
        <w:t>0</w:t>
      </w:r>
      <w:r>
        <w:rPr>
          <w:b/>
          <w:lang w:val="sr-Latn-RS"/>
        </w:rPr>
        <w:t>3</w:t>
      </w:r>
      <w:r>
        <w:rPr>
          <w:b/>
          <w:lang w:val="sr-Latn-CS"/>
        </w:rPr>
        <w:t>_Raspored_aktivnosti.mpp</w:t>
      </w:r>
    </w:p>
    <w:p w14:paraId="3F110ABE" w14:textId="77777777" w:rsidR="002343C5" w:rsidRPr="006F61C6" w:rsidRDefault="00D36260">
      <w:pPr>
        <w:pStyle w:val="Heading1"/>
        <w:rPr>
          <w:i/>
          <w:lang w:val="sr-Latn-CS"/>
        </w:rPr>
      </w:pPr>
      <w:r>
        <w:rPr>
          <w:lang w:val="sr-Latn-CS"/>
        </w:rPr>
        <w:t>Ciljevi iteracija</w:t>
      </w:r>
      <w:bookmarkEnd w:id="5"/>
    </w:p>
    <w:p w14:paraId="0BD5F145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29959A2B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6B481CA4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487FA22F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637DC069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5369D02F" w14:textId="77777777">
        <w:tc>
          <w:tcPr>
            <w:tcW w:w="1350" w:type="dxa"/>
          </w:tcPr>
          <w:p w14:paraId="6A4B6617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69987A6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199D0A3A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389E251E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2602C5C5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5EE2C2C5" w14:textId="77777777">
        <w:tc>
          <w:tcPr>
            <w:tcW w:w="1350" w:type="dxa"/>
          </w:tcPr>
          <w:p w14:paraId="1D648F11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35D1398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36997671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3861AAF0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15E78385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6DAD3FFC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2A7C8901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06A0B8EB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12897535" w14:textId="77777777">
        <w:tc>
          <w:tcPr>
            <w:tcW w:w="1350" w:type="dxa"/>
          </w:tcPr>
          <w:p w14:paraId="3C56F0A2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6E5A545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1A6341A3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6CD9D990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7C7C50DC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48370953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026D834E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3E530C1F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1304D15E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3AE0ADEF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587D78CC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6090152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742ADA1E" w14:textId="77777777">
        <w:tc>
          <w:tcPr>
            <w:tcW w:w="1350" w:type="dxa"/>
            <w:vMerge w:val="restart"/>
          </w:tcPr>
          <w:p w14:paraId="3E62308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57EC35F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1BDFCBF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73A02D73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62FC7E80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0B8DD9BB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5BE69D9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3939A99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3ED10613" w14:textId="77777777">
        <w:tc>
          <w:tcPr>
            <w:tcW w:w="1350" w:type="dxa"/>
            <w:vMerge/>
          </w:tcPr>
          <w:p w14:paraId="2AFEA4D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0605996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1FDAD618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295409B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1806B29D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53FEFCC9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78349D5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1585B34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453C8BE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048450E4" w14:textId="77777777">
        <w:tc>
          <w:tcPr>
            <w:tcW w:w="1350" w:type="dxa"/>
          </w:tcPr>
          <w:p w14:paraId="73E2CDDB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5F004B49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Izlazak </w:t>
            </w:r>
            <w:r>
              <w:rPr>
                <w:lang w:val="sr-Latn-CS"/>
              </w:rPr>
              <w:lastRenderedPageBreak/>
              <w:t>proizvoda</w:t>
            </w:r>
          </w:p>
        </w:tc>
        <w:tc>
          <w:tcPr>
            <w:tcW w:w="1967" w:type="dxa"/>
          </w:tcPr>
          <w:p w14:paraId="29550BC2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 xml:space="preserve">Priprema pratećeg materijala, </w:t>
            </w:r>
            <w:r>
              <w:rPr>
                <w:lang w:val="sr-Latn-CS"/>
              </w:rPr>
              <w:lastRenderedPageBreak/>
              <w:t>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3EB0DBF5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lastRenderedPageBreak/>
              <w:t>Proizvod</w:t>
            </w:r>
          </w:p>
        </w:tc>
        <w:tc>
          <w:tcPr>
            <w:tcW w:w="2195" w:type="dxa"/>
          </w:tcPr>
          <w:p w14:paraId="21F30E9D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631FE29D" w14:textId="77777777" w:rsidR="002343C5" w:rsidRPr="006F61C6" w:rsidRDefault="002343C5">
      <w:pPr>
        <w:pStyle w:val="BodyText"/>
        <w:rPr>
          <w:lang w:val="sr-Latn-CS"/>
        </w:rPr>
      </w:pPr>
    </w:p>
    <w:p w14:paraId="59458C2E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5C1FB72C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47C2F37E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1D0400D1" w14:textId="77777777"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14:paraId="3DA015D0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417195C5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3D8B6BCD" w14:textId="7CB29768" w:rsidR="00C4723D" w:rsidRDefault="00BD7542" w:rsidP="00BD7542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anchor distT="0" distB="0" distL="114300" distR="114300" simplePos="0" relativeHeight="251658240" behindDoc="0" locked="0" layoutInCell="1" allowOverlap="1" wp14:anchorId="6A677D7F" wp14:editId="336CE910">
            <wp:simplePos x="0" y="0"/>
            <wp:positionH relativeFrom="column">
              <wp:posOffset>457200</wp:posOffset>
            </wp:positionH>
            <wp:positionV relativeFrom="page">
              <wp:posOffset>3390900</wp:posOffset>
            </wp:positionV>
            <wp:extent cx="5732145" cy="24809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36B05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14:paraId="061D669A" w14:textId="29F9BDBE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BD7542">
        <w:rPr>
          <w:lang w:val="sr-Latn-CS"/>
        </w:rPr>
        <w:t>BeHuman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30F5D5DF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14:paraId="621AA121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32A45604" w14:textId="77777777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44D03DE7" w14:textId="77777777" w:rsidR="00BE6193" w:rsidRDefault="00BE6193" w:rsidP="00BE6193">
      <w:pPr>
        <w:pStyle w:val="BodyText"/>
        <w:numPr>
          <w:ilvl w:val="0"/>
          <w:numId w:val="1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Upoznavanje sa React-om.</w:t>
      </w:r>
    </w:p>
    <w:p w14:paraId="03E3B25E" w14:textId="77777777" w:rsidR="00BE6193" w:rsidRDefault="00BE6193" w:rsidP="00BE6193">
      <w:pPr>
        <w:pStyle w:val="BodyText"/>
        <w:numPr>
          <w:ilvl w:val="0"/>
          <w:numId w:val="1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Upoznavanje sa Node.js-om.</w:t>
      </w:r>
    </w:p>
    <w:p w14:paraId="513E85C2" w14:textId="77777777" w:rsidR="00BE6193" w:rsidRDefault="00BE6193" w:rsidP="00BE6193">
      <w:pPr>
        <w:pStyle w:val="BodyText"/>
        <w:numPr>
          <w:ilvl w:val="0"/>
          <w:numId w:val="1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Upoznavanje sa Express-om.</w:t>
      </w:r>
    </w:p>
    <w:p w14:paraId="669E337F" w14:textId="77777777" w:rsidR="00BE6193" w:rsidRDefault="00BE6193" w:rsidP="00BE6193">
      <w:pPr>
        <w:pStyle w:val="BodyText"/>
        <w:numPr>
          <w:ilvl w:val="0"/>
          <w:numId w:val="1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Upoznavanje sa MongoDB-om.</w:t>
      </w:r>
    </w:p>
    <w:p w14:paraId="49678D7C" w14:textId="385CBBE3" w:rsidR="00C13A2A" w:rsidRDefault="00C13A2A" w:rsidP="00C13A2A">
      <w:pPr>
        <w:pStyle w:val="BodyText"/>
        <w:rPr>
          <w:lang w:val="sr-Latn-CS"/>
        </w:rPr>
      </w:pPr>
      <w:r>
        <w:rPr>
          <w:lang w:val="sr-Latn-CS"/>
        </w:rPr>
        <w:t>Prva dva kursa su zakazana na početku prve faze projekta, dok bi druga dva trebala da budu organizovana pri kraju faze razrade.</w:t>
      </w:r>
    </w:p>
    <w:p w14:paraId="58A0CD9A" w14:textId="1E316EF0" w:rsidR="00C13A2A" w:rsidRDefault="00C13A2A" w:rsidP="00C13A2A">
      <w:pPr>
        <w:pStyle w:val="BodyText"/>
        <w:rPr>
          <w:lang w:val="sr-Latn-CS"/>
        </w:rPr>
      </w:pPr>
    </w:p>
    <w:p w14:paraId="6979AADA" w14:textId="77777777" w:rsidR="00C13A2A" w:rsidRPr="006F61C6" w:rsidRDefault="00C13A2A" w:rsidP="00C13A2A">
      <w:pPr>
        <w:pStyle w:val="BodyText"/>
        <w:rPr>
          <w:lang w:val="sr-Latn-CS"/>
        </w:rPr>
      </w:pPr>
    </w:p>
    <w:p w14:paraId="677B6B6D" w14:textId="77777777"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lastRenderedPageBreak/>
        <w:t>Cena realizacije projekta</w:t>
      </w:r>
      <w:bookmarkEnd w:id="11"/>
    </w:p>
    <w:p w14:paraId="04D520B9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882"/>
        <w:gridCol w:w="949"/>
        <w:gridCol w:w="275"/>
        <w:gridCol w:w="1715"/>
        <w:gridCol w:w="570"/>
        <w:gridCol w:w="1469"/>
      </w:tblGrid>
      <w:tr w:rsidR="00870F50" w:rsidRPr="00870F50" w14:paraId="7D728021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7F5510CD" w14:textId="31AE917D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C13A2A">
              <w:rPr>
                <w:b/>
                <w:bCs/>
                <w:lang w:val="sr-Latn-CS"/>
              </w:rPr>
              <w:t>BeHuman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5D9C198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A75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44E1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5A19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E650F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CE57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C59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CC9325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4A78C19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D250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2E34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5CA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2C4B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6E06B1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4085468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8C5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C913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AB5E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0519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E676B1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6C8E690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E65D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655B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3B23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996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3C9B76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494A3DB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FED4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DF4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36EA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87CE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94C259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02E8788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E552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4CB9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47D8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0C46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0AFF1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3809FD7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3EFB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F125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ECD6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A945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591F1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62753EC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D5E5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A5FC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9BD3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C07D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4E96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58B778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6A46363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7004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1D04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EECC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EA41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94A9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41E524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 w14:paraId="2A79FD0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ADB7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10A0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AFDD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FA1E7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0906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FB37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974374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5417C0F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CEC0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6C2D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EBD0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785F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5B6AA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3F8805F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3BAD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2EF5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5C44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7136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C4F76A8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302858F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A97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6968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8CF7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C0B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000F79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4AFAAE3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8E8A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1ECA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01C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7D64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6C5527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5AB398B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9EBA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2AC6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BD3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0671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72F3FE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124C1CB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6CB3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E1CC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2A91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D333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3963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BE744E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1FB5CF40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F6E33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8629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A32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FA8C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A72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FDEE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487FB0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113DAC9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1CDC9B6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642670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C77629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B0F10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BF9EFA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2E6C712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06126137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C31A2" w14:textId="77777777" w:rsidR="00C847C4" w:rsidRDefault="00C847C4">
      <w:r>
        <w:separator/>
      </w:r>
    </w:p>
  </w:endnote>
  <w:endnote w:type="continuationSeparator" w:id="0">
    <w:p w14:paraId="0F96F296" w14:textId="77777777" w:rsidR="00C847C4" w:rsidRDefault="00C8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AAC3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46B3A3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263006BF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202F530A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5291717C" w14:textId="603CD37B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D83132">
            <w:rPr>
              <w:lang w:val="sr-Latn-CS"/>
            </w:rPr>
            <w:t>M3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D83132">
            <w:rPr>
              <w:lang w:val="sr-Latn-CS"/>
            </w:rPr>
            <w:t>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30BB8D7F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B0622B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14:paraId="1B7F9D6A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5F5B5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1C759" w14:textId="77777777" w:rsidR="00C847C4" w:rsidRDefault="00C847C4">
      <w:r>
        <w:separator/>
      </w:r>
    </w:p>
  </w:footnote>
  <w:footnote w:type="continuationSeparator" w:id="0">
    <w:p w14:paraId="125D39D3" w14:textId="77777777" w:rsidR="00C847C4" w:rsidRDefault="00C84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6009" w14:textId="77777777" w:rsidR="002343C5" w:rsidRDefault="002343C5">
    <w:pPr>
      <w:rPr>
        <w:sz w:val="24"/>
      </w:rPr>
    </w:pPr>
  </w:p>
  <w:p w14:paraId="3DC000AD" w14:textId="77777777" w:rsidR="002343C5" w:rsidRDefault="002343C5">
    <w:pPr>
      <w:pBdr>
        <w:top w:val="single" w:sz="6" w:space="1" w:color="auto"/>
      </w:pBdr>
      <w:rPr>
        <w:sz w:val="24"/>
      </w:rPr>
    </w:pPr>
  </w:p>
  <w:p w14:paraId="09E6CAA9" w14:textId="7CF7A1AF" w:rsidR="002343C5" w:rsidRPr="006F61C6" w:rsidRDefault="00F808C2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M3</w:t>
    </w:r>
  </w:p>
  <w:p w14:paraId="75F978C1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7E9A6943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7266F106" w14:textId="77777777">
      <w:tc>
        <w:tcPr>
          <w:tcW w:w="6379" w:type="dxa"/>
        </w:tcPr>
        <w:p w14:paraId="03FB95B6" w14:textId="09FE7EA4" w:rsidR="002343C5" w:rsidRPr="006D0694" w:rsidRDefault="00FC12D8">
          <w:pPr>
            <w:rPr>
              <w:lang w:val="sr-Latn-CS"/>
            </w:rPr>
          </w:pPr>
          <w:r>
            <w:rPr>
              <w:lang w:val="sr-Latn-CS"/>
            </w:rPr>
            <w:t>BeHuman</w:t>
          </w:r>
        </w:p>
      </w:tc>
      <w:tc>
        <w:tcPr>
          <w:tcW w:w="2870" w:type="dxa"/>
        </w:tcPr>
        <w:p w14:paraId="65AB2994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05634E8A" w14:textId="77777777">
      <w:tc>
        <w:tcPr>
          <w:tcW w:w="6379" w:type="dxa"/>
        </w:tcPr>
        <w:p w14:paraId="72396059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1E322933" w14:textId="46D1B71F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FC12D8">
            <w:rPr>
              <w:lang w:val="sr-Latn-CS"/>
            </w:rPr>
            <w:t>04.04</w:t>
          </w:r>
          <w:r w:rsidR="006F61C6" w:rsidRPr="006D0694">
            <w:rPr>
              <w:lang w:val="sr-Latn-CS"/>
            </w:rPr>
            <w:t>.20</w:t>
          </w:r>
          <w:r w:rsidR="00FC12D8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29E4FA13" w14:textId="77777777">
      <w:tc>
        <w:tcPr>
          <w:tcW w:w="9249" w:type="dxa"/>
          <w:gridSpan w:val="2"/>
        </w:tcPr>
        <w:p w14:paraId="4DC8C2C6" w14:textId="05DC91AB" w:rsidR="002343C5" w:rsidRPr="006D0694" w:rsidRDefault="00FA746F">
          <w:pPr>
            <w:rPr>
              <w:lang w:val="sr-Latn-CS"/>
            </w:rPr>
          </w:pPr>
          <w:r>
            <w:rPr>
              <w:lang w:val="sr-Latn-CS"/>
            </w:rPr>
            <w:t>M3 – BeHuman - 01</w:t>
          </w:r>
        </w:p>
      </w:tc>
    </w:tr>
  </w:tbl>
  <w:p w14:paraId="505A8411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27BBD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1405723">
    <w:abstractNumId w:val="0"/>
  </w:num>
  <w:num w:numId="2" w16cid:durableId="318273879">
    <w:abstractNumId w:val="1"/>
  </w:num>
  <w:num w:numId="3" w16cid:durableId="1469006680">
    <w:abstractNumId w:val="2"/>
  </w:num>
  <w:num w:numId="4" w16cid:durableId="2056199945">
    <w:abstractNumId w:val="11"/>
  </w:num>
  <w:num w:numId="5" w16cid:durableId="679358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06084439">
    <w:abstractNumId w:val="3"/>
  </w:num>
  <w:num w:numId="7" w16cid:durableId="1981305077">
    <w:abstractNumId w:val="7"/>
  </w:num>
  <w:num w:numId="8" w16cid:durableId="11443944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23927912">
    <w:abstractNumId w:val="4"/>
  </w:num>
  <w:num w:numId="10" w16cid:durableId="481579946">
    <w:abstractNumId w:val="8"/>
  </w:num>
  <w:num w:numId="11" w16cid:durableId="860513931">
    <w:abstractNumId w:val="10"/>
  </w:num>
  <w:num w:numId="12" w16cid:durableId="1988896719">
    <w:abstractNumId w:val="9"/>
  </w:num>
  <w:num w:numId="13" w16cid:durableId="1387215146">
    <w:abstractNumId w:val="5"/>
  </w:num>
  <w:num w:numId="14" w16cid:durableId="1848716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1C6"/>
    <w:rsid w:val="000012A9"/>
    <w:rsid w:val="00013A34"/>
    <w:rsid w:val="00037A4A"/>
    <w:rsid w:val="00065855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63DCD"/>
    <w:rsid w:val="003312BC"/>
    <w:rsid w:val="00353E1A"/>
    <w:rsid w:val="00382BDE"/>
    <w:rsid w:val="00387292"/>
    <w:rsid w:val="003A4834"/>
    <w:rsid w:val="003C0C25"/>
    <w:rsid w:val="003C6C27"/>
    <w:rsid w:val="003D5CA3"/>
    <w:rsid w:val="003E416D"/>
    <w:rsid w:val="003F66C0"/>
    <w:rsid w:val="00401D4D"/>
    <w:rsid w:val="00404424"/>
    <w:rsid w:val="00422B0E"/>
    <w:rsid w:val="004561C7"/>
    <w:rsid w:val="0046479A"/>
    <w:rsid w:val="0046548E"/>
    <w:rsid w:val="00487B83"/>
    <w:rsid w:val="00490DC7"/>
    <w:rsid w:val="00495821"/>
    <w:rsid w:val="004A22E8"/>
    <w:rsid w:val="00525A35"/>
    <w:rsid w:val="0053248E"/>
    <w:rsid w:val="005430FA"/>
    <w:rsid w:val="00555767"/>
    <w:rsid w:val="00574004"/>
    <w:rsid w:val="005842DC"/>
    <w:rsid w:val="005A3FD1"/>
    <w:rsid w:val="005F3958"/>
    <w:rsid w:val="00614EF5"/>
    <w:rsid w:val="00673DE4"/>
    <w:rsid w:val="006776CF"/>
    <w:rsid w:val="006D0694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AE08B0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BD7542"/>
    <w:rsid w:val="00BE6193"/>
    <w:rsid w:val="00C13A2A"/>
    <w:rsid w:val="00C24B5D"/>
    <w:rsid w:val="00C30C23"/>
    <w:rsid w:val="00C34567"/>
    <w:rsid w:val="00C4723D"/>
    <w:rsid w:val="00C502CA"/>
    <w:rsid w:val="00C70470"/>
    <w:rsid w:val="00C75DBE"/>
    <w:rsid w:val="00C847C4"/>
    <w:rsid w:val="00CA2633"/>
    <w:rsid w:val="00CA728B"/>
    <w:rsid w:val="00CC420E"/>
    <w:rsid w:val="00CF694C"/>
    <w:rsid w:val="00D36260"/>
    <w:rsid w:val="00D83132"/>
    <w:rsid w:val="00D97F08"/>
    <w:rsid w:val="00DF310B"/>
    <w:rsid w:val="00E305CA"/>
    <w:rsid w:val="00E464F7"/>
    <w:rsid w:val="00EA1072"/>
    <w:rsid w:val="00EA3076"/>
    <w:rsid w:val="00EB4996"/>
    <w:rsid w:val="00EC70CF"/>
    <w:rsid w:val="00F334DC"/>
    <w:rsid w:val="00F60208"/>
    <w:rsid w:val="00F62203"/>
    <w:rsid w:val="00F808C2"/>
    <w:rsid w:val="00F80CC4"/>
    <w:rsid w:val="00FA746F"/>
    <w:rsid w:val="00FC12D8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2B248"/>
  <w15:docId w15:val="{95E5CB05-89E4-4EBC-9652-A3382527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NoSpacing">
    <w:name w:val="No Spacing"/>
    <w:uiPriority w:val="1"/>
    <w:qFormat/>
    <w:rsid w:val="00C34567"/>
    <w:pPr>
      <w:widowControl w:val="0"/>
    </w:pPr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20</TotalTime>
  <Pages>8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David M</cp:lastModifiedBy>
  <cp:revision>27</cp:revision>
  <cp:lastPrinted>1999-04-23T13:49:00Z</cp:lastPrinted>
  <dcterms:created xsi:type="dcterms:W3CDTF">2021-03-09T06:33:00Z</dcterms:created>
  <dcterms:modified xsi:type="dcterms:W3CDTF">2022-04-07T19:29:00Z</dcterms:modified>
</cp:coreProperties>
</file>