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D493" w14:textId="4C673257" w:rsidR="003372D3" w:rsidRPr="003372D3" w:rsidRDefault="00D43534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BeHuman</w:t>
      </w:r>
    </w:p>
    <w:p w14:paraId="1548BA3C" w14:textId="77777777" w:rsidR="00D43534" w:rsidRDefault="00D43534" w:rsidP="00D4353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 humanitarna platforma</w:t>
      </w:r>
    </w:p>
    <w:p w14:paraId="47572CF4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6646474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046EB1DA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25A9A77A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788ABE65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DB7290A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3B9B1449" w14:textId="77777777">
        <w:tc>
          <w:tcPr>
            <w:tcW w:w="2304" w:type="dxa"/>
          </w:tcPr>
          <w:p w14:paraId="76AE6AA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1C3F6D6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854DA5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A481D5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1FDC5858" w14:textId="77777777">
        <w:tc>
          <w:tcPr>
            <w:tcW w:w="2304" w:type="dxa"/>
          </w:tcPr>
          <w:p w14:paraId="47660179" w14:textId="7FCBDF17" w:rsidR="003372D3" w:rsidRPr="003372D3" w:rsidRDefault="00D43534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14</w:t>
            </w:r>
            <w:r w:rsidRPr="003372D3">
              <w:rPr>
                <w:lang w:val="sr-Latn-CS"/>
              </w:rPr>
              <w:t>.0</w:t>
            </w:r>
            <w:r>
              <w:rPr>
                <w:lang w:val="sr-Latn-CS"/>
              </w:rPr>
              <w:t>4</w:t>
            </w:r>
            <w:r w:rsidRP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2F534757" w14:textId="09B6C75F" w:rsidR="003372D3" w:rsidRPr="003372D3" w:rsidRDefault="00D43534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28E499EA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91FB6AB" w14:textId="77777777" w:rsidR="003372D3" w:rsidRDefault="00D43534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Marinkovic</w:t>
            </w:r>
          </w:p>
          <w:p w14:paraId="3DA82B4B" w14:textId="77777777" w:rsidR="00D43534" w:rsidRDefault="00D43534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Miletic</w:t>
            </w:r>
          </w:p>
          <w:p w14:paraId="64F18085" w14:textId="209BCFA7" w:rsidR="00D43534" w:rsidRPr="003372D3" w:rsidRDefault="00D43534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Katarina Maksimovic</w:t>
            </w:r>
          </w:p>
        </w:tc>
      </w:tr>
      <w:tr w:rsidR="003372D3" w:rsidRPr="003372D3" w14:paraId="6AC095D3" w14:textId="77777777">
        <w:tc>
          <w:tcPr>
            <w:tcW w:w="2304" w:type="dxa"/>
          </w:tcPr>
          <w:p w14:paraId="6335DC44" w14:textId="700C1624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45014AA" w14:textId="05462BD4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F35902E" w14:textId="6706A71F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4E9070F" w14:textId="4230D921" w:rsidR="003372D3" w:rsidRPr="003372D3" w:rsidRDefault="003372D3" w:rsidP="00D43534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098DF493" w14:textId="77777777">
        <w:tc>
          <w:tcPr>
            <w:tcW w:w="2304" w:type="dxa"/>
          </w:tcPr>
          <w:p w14:paraId="7940B58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280581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0BFC9E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8B1D6E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65D890BE" w14:textId="77777777">
        <w:tc>
          <w:tcPr>
            <w:tcW w:w="2304" w:type="dxa"/>
          </w:tcPr>
          <w:p w14:paraId="25EC55A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69F1F5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18147F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7B3553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4035B598" w14:textId="77777777" w:rsidR="00206E1F" w:rsidRPr="003372D3" w:rsidRDefault="00206E1F">
      <w:pPr>
        <w:rPr>
          <w:lang w:val="sr-Latn-CS"/>
        </w:rPr>
      </w:pPr>
    </w:p>
    <w:p w14:paraId="678469A0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5DD4FE0F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4F23649C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D78260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B15E37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782670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679B4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BE130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EC812E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249DCC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C67E0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DD304D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92D38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C924C0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93C3A0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C49DD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E88E08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9DC0F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FFB718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C1FC98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82C254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65EBED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18D403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D8A6D19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885B81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42B54C7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D604C4E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25C2979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4AFD855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90AF265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401EB66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8B098AD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9DDD89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ECC394E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BBF54C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6234DC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36B80B7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E35D9E0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2F447B5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006FC2B9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5A8DF01F" w14:textId="2EBB546B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304194">
        <w:rPr>
          <w:lang w:val="sr-Latn-CS"/>
        </w:rPr>
        <w:t>BeHuman</w:t>
      </w:r>
      <w:r>
        <w:rPr>
          <w:lang w:val="sr-Latn-CS"/>
        </w:rPr>
        <w:t xml:space="preserve"> portala.</w:t>
      </w:r>
      <w:r w:rsidR="00397DD2">
        <w:rPr>
          <w:lang w:val="sr-Latn-CS"/>
        </w:rPr>
        <w:t xml:space="preserve"> </w:t>
      </w:r>
    </w:p>
    <w:p w14:paraId="1241C8F5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00C708F8" w14:textId="7F0B47CA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304194">
        <w:rPr>
          <w:lang w:val="sr-Latn-CS"/>
        </w:rPr>
        <w:t>BeHuman web aplikaciju</w:t>
      </w:r>
      <w:r>
        <w:rPr>
          <w:lang w:val="sr-Latn-CS"/>
        </w:rPr>
        <w:t xml:space="preserve"> koj</w:t>
      </w:r>
      <w:r w:rsidR="00304194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304194">
        <w:rPr>
          <w:lang w:val="sr-Latn-CS"/>
        </w:rPr>
        <w:t>a</w:t>
      </w:r>
      <w:r>
        <w:rPr>
          <w:lang w:val="sr-Latn-CS"/>
        </w:rPr>
        <w:t xml:space="preserve"> od stran</w:t>
      </w:r>
      <w:r w:rsidR="00304194">
        <w:rPr>
          <w:lang w:val="sr-Latn-CS"/>
        </w:rPr>
        <w:t>e M3 tim</w:t>
      </w:r>
      <w:r>
        <w:rPr>
          <w:lang w:val="sr-Latn-CS"/>
        </w:rPr>
        <w:t xml:space="preserve">a. </w:t>
      </w:r>
      <w:r w:rsidR="00304194">
        <w:rPr>
          <w:lang w:val="sr-Latn-CS"/>
        </w:rPr>
        <w:t>BeHuman</w:t>
      </w:r>
      <w:r>
        <w:rPr>
          <w:lang w:val="sr-Latn-CS"/>
        </w:rPr>
        <w:t xml:space="preserve"> predstavlja </w:t>
      </w:r>
      <w:r w:rsidR="00304194">
        <w:rPr>
          <w:lang w:val="sr-Latn-CS"/>
        </w:rPr>
        <w:t>platformu za doniranje i trazenje pomoci, kao i za mogucnost volontiranja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>je efikasno p</w:t>
      </w:r>
      <w:r w:rsidR="00DB4599">
        <w:rPr>
          <w:lang w:val="sr-Latn-CS"/>
        </w:rPr>
        <w:t>ovezivanje donatora i onoga kome je pomoc neophodna, omogucavajuci laksu komunikaciju</w:t>
      </w:r>
      <w:r w:rsidR="00DE518F">
        <w:rPr>
          <w:lang w:val="sr-Latn-CS"/>
        </w:rPr>
        <w:t>.</w:t>
      </w:r>
    </w:p>
    <w:p w14:paraId="6EAFBAC7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669D5655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5A07C9E" w14:textId="21843798" w:rsidR="00DB4599" w:rsidRDefault="00DB4599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DB4599">
        <w:rPr>
          <w:lang w:val="sr-Latn-CS"/>
        </w:rPr>
        <w:t>BeHuman – Predlog projekta, V1.0, 2022, M3</w:t>
      </w:r>
    </w:p>
    <w:p w14:paraId="2819B657" w14:textId="45FE0D0F" w:rsidR="00DE518F" w:rsidRPr="006F61C6" w:rsidRDefault="00DB4599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DB4599">
        <w:rPr>
          <w:lang w:val="sr-Latn-CS"/>
        </w:rPr>
        <w:t>BeHuman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</w:t>
      </w:r>
      <w:r w:rsidRPr="00DB4599">
        <w:rPr>
          <w:lang w:val="sr-Latn-CS"/>
        </w:rPr>
        <w:t>V1.0, 2022, M3</w:t>
      </w:r>
      <w:r w:rsidR="00DE518F">
        <w:rPr>
          <w:lang w:val="sr-Latn-CS"/>
        </w:rPr>
        <w:t>.</w:t>
      </w:r>
    </w:p>
    <w:p w14:paraId="7D74E6EB" w14:textId="0D8CD98A" w:rsidR="00DE518F" w:rsidRDefault="00DB4599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DB4599">
        <w:rPr>
          <w:lang w:val="sr-Latn-CS"/>
        </w:rPr>
        <w:t>BeHuman</w:t>
      </w:r>
      <w:r w:rsidR="00DE518F">
        <w:rPr>
          <w:lang w:val="sr-Latn-CS"/>
        </w:rPr>
        <w:t xml:space="preserve"> – Plan realizacije projekta, </w:t>
      </w:r>
      <w:r w:rsidRPr="00DB4599">
        <w:rPr>
          <w:lang w:val="sr-Latn-CS"/>
        </w:rPr>
        <w:t>V1.0, 2022, M3</w:t>
      </w:r>
      <w:r w:rsidR="00DE518F">
        <w:rPr>
          <w:lang w:val="sr-Latn-CS"/>
        </w:rPr>
        <w:t>.</w:t>
      </w:r>
    </w:p>
    <w:p w14:paraId="08CBB1DF" w14:textId="3F53631C" w:rsidR="00397DD2" w:rsidRDefault="00DB4599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DB4599">
        <w:rPr>
          <w:lang w:val="sr-Latn-CS"/>
        </w:rPr>
        <w:t>BeHuman</w:t>
      </w:r>
      <w:r w:rsidR="00397DD2">
        <w:rPr>
          <w:lang w:val="sr-Latn-CS"/>
        </w:rPr>
        <w:t xml:space="preserve"> – Vizija sistema, </w:t>
      </w:r>
      <w:r w:rsidRPr="00DB4599">
        <w:rPr>
          <w:lang w:val="sr-Latn-CS"/>
        </w:rPr>
        <w:t>V1.0, 2022, M3</w:t>
      </w:r>
      <w:r w:rsidR="00397DD2">
        <w:rPr>
          <w:lang w:val="sr-Latn-CS"/>
        </w:rPr>
        <w:t>.</w:t>
      </w:r>
    </w:p>
    <w:p w14:paraId="09736C17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2C066B0D" w14:textId="10F1C88F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B53FBE">
        <w:rPr>
          <w:lang w:val="sr-Latn-CS"/>
        </w:rPr>
        <w:t>BeHuman</w:t>
      </w:r>
      <w:r w:rsidR="00E177E4">
        <w:rPr>
          <w:lang w:val="sr-Latn-CS"/>
        </w:rPr>
        <w:t xml:space="preserve"> portala prikazan je na sledećoj slici:</w:t>
      </w:r>
    </w:p>
    <w:p w14:paraId="0D458A26" w14:textId="77777777" w:rsidR="0020422A" w:rsidRDefault="00723D7F" w:rsidP="0020422A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18729DC4" wp14:editId="1E591508">
            <wp:extent cx="4422158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58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17EAA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9458D3"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62F515B3" w14:textId="777777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14:paraId="6F4E5AFA" w14:textId="52DB5B55" w:rsidR="00962138" w:rsidRDefault="00723D7F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2A861972" wp14:editId="38CE42E5">
            <wp:extent cx="4946650" cy="188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188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B9E00" w14:textId="77777777" w:rsidR="00F33703" w:rsidRDefault="00F33703" w:rsidP="004E4574">
      <w:pPr>
        <w:pStyle w:val="BodyText"/>
        <w:rPr>
          <w:lang w:val="sr-Latn-CS"/>
        </w:rPr>
      </w:pPr>
    </w:p>
    <w:p w14:paraId="7078CF2D" w14:textId="77777777" w:rsidR="00F33703" w:rsidRDefault="00F33703" w:rsidP="00F3370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ažuriranje podataka </w:t>
      </w:r>
      <w:r>
        <w:rPr>
          <w:lang w:val="sr-Latn-CS"/>
        </w:rPr>
        <w:t>prikazan na sledećoj slici:</w:t>
      </w:r>
    </w:p>
    <w:p w14:paraId="5A90F91E" w14:textId="77777777" w:rsidR="006E5E1D" w:rsidRDefault="00723D7F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6EED4BAA" wp14:editId="6F509B31">
            <wp:extent cx="2857500" cy="11669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FD667" w14:textId="4D7B4930" w:rsidR="009458D3" w:rsidRDefault="009458D3" w:rsidP="004E4574">
      <w:pPr>
        <w:pStyle w:val="BodyText"/>
        <w:rPr>
          <w:lang w:val="sr-Latn-CS"/>
        </w:rPr>
      </w:pPr>
    </w:p>
    <w:p w14:paraId="3621205C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2FE3357A" w14:textId="3CABF3B6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F33703">
        <w:rPr>
          <w:lang w:val="sr-Latn-CS"/>
        </w:rPr>
        <w:t>web aplikacije BeHuman</w:t>
      </w:r>
      <w:r>
        <w:rPr>
          <w:lang w:val="sr-Latn-CS"/>
        </w:rPr>
        <w:t>:</w:t>
      </w:r>
    </w:p>
    <w:p w14:paraId="6B0DF75E" w14:textId="77777777" w:rsidR="00F33703" w:rsidRDefault="00F33703" w:rsidP="00F33703">
      <w:pPr>
        <w:pStyle w:val="Heading2"/>
        <w:numPr>
          <w:ilvl w:val="1"/>
          <w:numId w:val="22"/>
        </w:numPr>
        <w:rPr>
          <w:lang w:val="sr-Latn-CS"/>
        </w:rPr>
      </w:pPr>
      <w:r>
        <w:rPr>
          <w:lang w:val="sr-Latn-CS"/>
        </w:rPr>
        <w:t>Gost</w:t>
      </w:r>
    </w:p>
    <w:p w14:paraId="14E64955" w14:textId="360D67E6" w:rsidR="00F33703" w:rsidRDefault="00F33703" w:rsidP="00F33703">
      <w:pPr>
        <w:pStyle w:val="BodyText"/>
        <w:rPr>
          <w:lang w:val="sr-Latn-CS"/>
        </w:rPr>
      </w:pPr>
      <w:bookmarkStart w:id="5" w:name="_Toc163018892"/>
      <w:r>
        <w:rPr>
          <w:lang w:val="sr-Latn-CS"/>
        </w:rPr>
        <w:t xml:space="preserve">Gost je osnovni profil korisnika koji ima najmanji skup funkcionalnosti na raspolaganju. Korisnici ovog tipa pristupaju aplikaciji u cilju pregleda informacija o </w:t>
      </w:r>
      <w:r>
        <w:rPr>
          <w:lang w:val="sr-Latn-CS"/>
        </w:rPr>
        <w:t>donacijama</w:t>
      </w:r>
      <w:r>
        <w:rPr>
          <w:lang w:val="sr-Latn-CS"/>
        </w:rPr>
        <w:t>. Pristup sistemu u ulozi gosta je slobodan, tj. ne zahteva prethodno prijavljivanje na sistem. Prijavljivanjem, gost menja ulogu prelaze</w:t>
      </w:r>
      <w:r>
        <w:rPr>
          <w:lang w:val="sr-Latn-RS"/>
        </w:rPr>
        <w:t>ći u profil korisnika.</w:t>
      </w:r>
    </w:p>
    <w:bookmarkEnd w:id="5"/>
    <w:p w14:paraId="47369487" w14:textId="77777777" w:rsidR="0038023B" w:rsidRDefault="0038023B" w:rsidP="0038023B">
      <w:pPr>
        <w:pStyle w:val="Heading2"/>
        <w:numPr>
          <w:ilvl w:val="1"/>
          <w:numId w:val="22"/>
        </w:numPr>
        <w:rPr>
          <w:lang w:val="sr-Latn-CS"/>
        </w:rPr>
      </w:pPr>
      <w:r>
        <w:rPr>
          <w:lang w:val="sr-Latn-CS"/>
        </w:rPr>
        <w:t>Korisnik</w:t>
      </w:r>
    </w:p>
    <w:p w14:paraId="7BE0C369" w14:textId="4957128E" w:rsidR="0038023B" w:rsidRDefault="0038023B" w:rsidP="0038023B">
      <w:pPr>
        <w:pStyle w:val="BodyText"/>
        <w:rPr>
          <w:lang w:val="sr-Latn-CS"/>
        </w:rPr>
      </w:pPr>
      <w:bookmarkStart w:id="6" w:name="_Toc163018893"/>
      <w:r>
        <w:rPr>
          <w:lang w:val="sr-Latn-CS"/>
        </w:rPr>
        <w:t xml:space="preserve">Veza generalizacije između korisnika i gosta je uvedena da ukaže na mogućnost pristupa svim osnovnim funkcionalnostima aplikacije vezanim za pregled informacija. Korisnik pored mogućnosti koje ima gost, </w:t>
      </w:r>
      <w:r>
        <w:rPr>
          <w:lang w:val="sr-Latn-CS"/>
        </w:rPr>
        <w:t>ima i mogucnost doniranja i volontiranja, mogucnost zahtevanja pomoci i mogucnost komunikacije</w:t>
      </w:r>
      <w:r w:rsidR="00D33256">
        <w:rPr>
          <w:lang w:val="sr-Latn-CS"/>
        </w:rPr>
        <w:t xml:space="preserve"> sa ostalim korisnicima</w:t>
      </w:r>
      <w:r>
        <w:rPr>
          <w:lang w:val="sr-Latn-CS"/>
        </w:rPr>
        <w:t>. Takođe može da ažurira sadržaj o sebi i o</w:t>
      </w:r>
      <w:r w:rsidR="00D33256">
        <w:rPr>
          <w:lang w:val="sr-Latn-CS"/>
        </w:rPr>
        <w:t xml:space="preserve"> donacijama</w:t>
      </w:r>
      <w:r>
        <w:rPr>
          <w:lang w:val="sr-Latn-CS"/>
        </w:rPr>
        <w:t>.</w:t>
      </w:r>
    </w:p>
    <w:bookmarkEnd w:id="6"/>
    <w:p w14:paraId="24396ACD" w14:textId="77777777" w:rsidR="00D33256" w:rsidRDefault="00D33256" w:rsidP="00D33256">
      <w:pPr>
        <w:pStyle w:val="Heading2"/>
        <w:numPr>
          <w:ilvl w:val="1"/>
          <w:numId w:val="22"/>
        </w:numPr>
        <w:rPr>
          <w:lang w:val="sr-Latn-CS"/>
        </w:rPr>
      </w:pPr>
      <w:r>
        <w:rPr>
          <w:lang w:val="sr-Latn-CS"/>
        </w:rPr>
        <w:t>Administrator stranice</w:t>
      </w:r>
    </w:p>
    <w:p w14:paraId="5B73AFA4" w14:textId="0CCD4884" w:rsidR="00D33256" w:rsidRDefault="00D33256" w:rsidP="00D33256">
      <w:pPr>
        <w:pStyle w:val="BodyText"/>
        <w:rPr>
          <w:lang w:val="sr-Latn-CS"/>
        </w:rPr>
      </w:pPr>
      <w:bookmarkStart w:id="7" w:name="_Toc163018894"/>
      <w:r>
        <w:rPr>
          <w:lang w:val="sr-Latn-CS"/>
        </w:rPr>
        <w:t xml:space="preserve">Administrator je specijalni profil korisnika koji ima pristup svim funkcionalnostima sistema, tj. može se naći u ulozi bilo kog korisnika sistema. Administratorski profil je uveden kako bi se obezbedila što veća fleksibilnost u pogledu mogućnosti ažuriranja sadržaja na web aplikaciji </w:t>
      </w:r>
      <w:r>
        <w:rPr>
          <w:lang w:val="sr-Latn-CS"/>
        </w:rPr>
        <w:t>BeHuman</w:t>
      </w:r>
      <w:r>
        <w:rPr>
          <w:lang w:val="sr-Latn-CS"/>
        </w:rPr>
        <w:t>. Dodatna funkcionalnost administratora je mogućnost odobravanja svakog novonastalog korisnika iz prethodn</w:t>
      </w:r>
      <w:r>
        <w:rPr>
          <w:lang w:val="sr-Latn-CS"/>
        </w:rPr>
        <w:t>og</w:t>
      </w:r>
      <w:r>
        <w:rPr>
          <w:lang w:val="sr-Latn-CS"/>
        </w:rPr>
        <w:t xml:space="preserve"> profila. </w:t>
      </w:r>
    </w:p>
    <w:p w14:paraId="75F0C75B" w14:textId="77777777" w:rsidR="00D33256" w:rsidRDefault="00D33256" w:rsidP="00D33256">
      <w:pPr>
        <w:pStyle w:val="BodyText"/>
        <w:rPr>
          <w:lang w:val="sr-Latn-CS"/>
        </w:rPr>
      </w:pPr>
    </w:p>
    <w:p w14:paraId="3ABEB0F1" w14:textId="3373E18B" w:rsidR="00910E6C" w:rsidRPr="00910E6C" w:rsidRDefault="006E5E1D" w:rsidP="00910E6C">
      <w:pPr>
        <w:pStyle w:val="Heading1"/>
        <w:rPr>
          <w:lang w:val="sr-Latn-CS"/>
        </w:rPr>
      </w:pPr>
      <w:bookmarkStart w:id="8" w:name="_Toc163018896"/>
      <w:bookmarkEnd w:id="7"/>
      <w:r>
        <w:rPr>
          <w:lang w:val="sr-Latn-CS"/>
        </w:rPr>
        <w:lastRenderedPageBreak/>
        <w:t>Opis slučajeva korišćenja</w:t>
      </w:r>
      <w:bookmarkEnd w:id="8"/>
    </w:p>
    <w:p w14:paraId="41F7D168" w14:textId="31C0641F" w:rsidR="00910E6C" w:rsidRDefault="00910E6C" w:rsidP="00910E6C">
      <w:pPr>
        <w:pStyle w:val="Heading2"/>
        <w:numPr>
          <w:ilvl w:val="1"/>
          <w:numId w:val="22"/>
        </w:numPr>
        <w:rPr>
          <w:lang w:val="sr-Latn-CS"/>
        </w:rPr>
      </w:pPr>
      <w:r>
        <w:rPr>
          <w:lang w:val="sr-Latn-CS"/>
        </w:rPr>
        <w:t>Pregled novosti</w:t>
      </w:r>
      <w:r>
        <w:rPr>
          <w:lang w:val="sr-Latn-CS"/>
        </w:rPr>
        <w:t xml:space="preserve"> o donacijama</w:t>
      </w:r>
    </w:p>
    <w:p w14:paraId="0127BBB7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15EAC0C6" w14:textId="77777777" w:rsidR="00D33256" w:rsidRDefault="00D33256" w:rsidP="00D33256">
      <w:pPr>
        <w:pStyle w:val="BodyText"/>
        <w:rPr>
          <w:lang w:val="sr-Latn-CS"/>
        </w:rPr>
      </w:pPr>
      <w:r>
        <w:rPr>
          <w:lang w:val="sr-Latn-CS"/>
        </w:rPr>
        <w:t>Korisnik ima mogućnost pregleda novosti sa početne strane.</w:t>
      </w:r>
    </w:p>
    <w:p w14:paraId="2F7D203B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2AAD3979" w14:textId="68B2EC2E" w:rsidR="00910E6C" w:rsidRDefault="00910E6C" w:rsidP="00910E6C">
      <w:pPr>
        <w:pStyle w:val="BodyText"/>
        <w:rPr>
          <w:lang w:val="sr-Latn-CS"/>
        </w:rPr>
      </w:pPr>
      <w:r>
        <w:rPr>
          <w:lang w:val="sr-Latn-CS"/>
        </w:rPr>
        <w:t>Gost, Korisnik, Administrator stranice</w:t>
      </w:r>
    </w:p>
    <w:p w14:paraId="31AFD80A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41FFB29A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97395EA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017712CB" w14:textId="77777777" w:rsidR="00910E6C" w:rsidRDefault="00910E6C" w:rsidP="00910E6C">
      <w:pPr>
        <w:pStyle w:val="BodyText"/>
        <w:numPr>
          <w:ilvl w:val="0"/>
          <w:numId w:val="2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Novosti će se nalaziti na početnoj strani, tako da su dostupne korisniku po otvaranju stranice.</w:t>
      </w:r>
    </w:p>
    <w:p w14:paraId="083B657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14:paraId="69B010A5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27B6D4C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2753A90C" w14:textId="77777777" w:rsidR="00910E6C" w:rsidRDefault="00910E6C" w:rsidP="00910E6C">
      <w:pPr>
        <w:pStyle w:val="BodyText"/>
        <w:rPr>
          <w:lang w:val="sr-Latn-CS"/>
        </w:rPr>
      </w:pPr>
      <w:bookmarkStart w:id="9" w:name="_Toc163018898"/>
      <w:r>
        <w:rPr>
          <w:lang w:val="sr-Latn-CS"/>
        </w:rPr>
        <w:t>Tekuća stranica je osnovna stranica portala.</w:t>
      </w:r>
    </w:p>
    <w:bookmarkEnd w:id="9"/>
    <w:p w14:paraId="376D6DC9" w14:textId="53B25B78" w:rsidR="00E73CCA" w:rsidRPr="00E73CCA" w:rsidRDefault="00012074" w:rsidP="00E73CCA">
      <w:pPr>
        <w:pStyle w:val="Heading2"/>
        <w:numPr>
          <w:ilvl w:val="1"/>
          <w:numId w:val="22"/>
        </w:numPr>
        <w:rPr>
          <w:lang w:val="sr-Latn-CS"/>
        </w:rPr>
      </w:pPr>
      <w:r>
        <w:rPr>
          <w:lang w:val="sr-Latn-CS"/>
        </w:rPr>
        <w:t>Pregled</w:t>
      </w:r>
      <w:r>
        <w:rPr>
          <w:lang w:val="sr-Latn-CS"/>
        </w:rPr>
        <w:t xml:space="preserve"> pojedinih</w:t>
      </w:r>
      <w:r>
        <w:rPr>
          <w:lang w:val="sr-Latn-CS"/>
        </w:rPr>
        <w:t xml:space="preserve"> informacija</w:t>
      </w:r>
      <w:r w:rsidR="00E73CCA">
        <w:rPr>
          <w:lang w:val="sr-Latn-CS"/>
        </w:rPr>
        <w:t xml:space="preserve"> </w:t>
      </w:r>
    </w:p>
    <w:p w14:paraId="6B41DE3B" w14:textId="58F78102" w:rsidR="00E73CCA" w:rsidRDefault="00E73CCA" w:rsidP="00E73CCA">
      <w:pPr>
        <w:rPr>
          <w:lang w:val="sr-Latn-CS"/>
        </w:rPr>
      </w:pPr>
    </w:p>
    <w:p w14:paraId="7249D873" w14:textId="63426B43" w:rsidR="00E73CCA" w:rsidRDefault="00CD05D0" w:rsidP="00CD05D0">
      <w:pPr>
        <w:ind w:left="720"/>
        <w:rPr>
          <w:b/>
          <w:bCs/>
          <w:i/>
          <w:iCs/>
          <w:lang w:val="sr-Latn-CS"/>
        </w:rPr>
      </w:pPr>
      <w:r w:rsidRPr="00CD05D0">
        <w:rPr>
          <w:b/>
          <w:bCs/>
          <w:lang w:val="sr-Latn-CS"/>
        </w:rPr>
        <w:t>6.2.1</w:t>
      </w:r>
      <w:r>
        <w:rPr>
          <w:b/>
          <w:bCs/>
          <w:lang w:val="sr-Latn-CS"/>
        </w:rPr>
        <w:t xml:space="preserve"> </w:t>
      </w:r>
      <w:r w:rsidRPr="00CD05D0">
        <w:rPr>
          <w:b/>
          <w:bCs/>
          <w:lang w:val="sr-Latn-CS"/>
        </w:rPr>
        <w:t xml:space="preserve"> </w:t>
      </w:r>
      <w:r w:rsidRPr="00CD05D0">
        <w:rPr>
          <w:b/>
          <w:bCs/>
          <w:i/>
          <w:iCs/>
          <w:lang w:val="sr-Latn-CS"/>
        </w:rPr>
        <w:t>Pregled postavljenih donacija</w:t>
      </w:r>
    </w:p>
    <w:p w14:paraId="0619D4DE" w14:textId="77777777" w:rsidR="002C3BEB" w:rsidRPr="00CD05D0" w:rsidRDefault="002C3BEB" w:rsidP="00CD05D0">
      <w:pPr>
        <w:ind w:left="720"/>
        <w:rPr>
          <w:b/>
          <w:bCs/>
          <w:lang w:val="sr-Latn-CS"/>
        </w:rPr>
      </w:pPr>
    </w:p>
    <w:p w14:paraId="293E3842" w14:textId="77777777" w:rsidR="007E0B43" w:rsidRPr="007E0B43" w:rsidRDefault="007E0B43" w:rsidP="00CD05D0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A927C21" w14:textId="49305B67" w:rsidR="00CD05D0" w:rsidRDefault="00CD05D0" w:rsidP="00CD05D0">
      <w:pPr>
        <w:pStyle w:val="BodyText"/>
        <w:ind w:firstLine="720"/>
        <w:rPr>
          <w:lang w:val="sr-Latn-CS"/>
        </w:rPr>
      </w:pPr>
      <w:r>
        <w:rPr>
          <w:lang w:val="sr-Latn-CS"/>
        </w:rPr>
        <w:t xml:space="preserve">Korisnik ima mogućnost pregleda postavljenih </w:t>
      </w:r>
      <w:r>
        <w:rPr>
          <w:lang w:val="sr-Latn-CS"/>
        </w:rPr>
        <w:t>donacija</w:t>
      </w:r>
      <w:r>
        <w:rPr>
          <w:lang w:val="sr-Latn-CS"/>
        </w:rPr>
        <w:t>.</w:t>
      </w:r>
    </w:p>
    <w:p w14:paraId="6B896647" w14:textId="77777777" w:rsidR="007E0B43" w:rsidRPr="007E0B43" w:rsidRDefault="007E0B43" w:rsidP="00CD05D0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957AD26" w14:textId="14E5ABFB" w:rsidR="00CD05D0" w:rsidRDefault="00CD05D0" w:rsidP="00CD05D0">
      <w:pPr>
        <w:pStyle w:val="BodyText"/>
        <w:ind w:firstLine="720"/>
        <w:rPr>
          <w:lang w:val="sr-Latn-CS"/>
        </w:rPr>
      </w:pPr>
      <w:r>
        <w:rPr>
          <w:lang w:val="sr-Latn-CS"/>
        </w:rPr>
        <w:t>Gost, Korisnik, Administrator stranice</w:t>
      </w:r>
    </w:p>
    <w:p w14:paraId="6AA0DE0B" w14:textId="77777777" w:rsidR="007E0B43" w:rsidRPr="007E0B43" w:rsidRDefault="007E0B43" w:rsidP="00CD05D0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8734588" w14:textId="77777777" w:rsidR="007E0B43" w:rsidRDefault="00932297" w:rsidP="00CD05D0">
      <w:pPr>
        <w:pStyle w:val="BodyText"/>
        <w:ind w:left="1440"/>
        <w:rPr>
          <w:lang w:val="sr-Latn-CS"/>
        </w:rPr>
      </w:pPr>
      <w:r>
        <w:rPr>
          <w:lang w:val="sr-Latn-CS"/>
        </w:rPr>
        <w:t>Nema.</w:t>
      </w:r>
    </w:p>
    <w:p w14:paraId="393F3DB6" w14:textId="77777777" w:rsidR="007E0B43" w:rsidRPr="007E0B43" w:rsidRDefault="007E0B43" w:rsidP="00CD05D0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0045F9D" w14:textId="77777777" w:rsidR="00CD05D0" w:rsidRDefault="00CD05D0" w:rsidP="00CD05D0">
      <w:pPr>
        <w:pStyle w:val="BodyText"/>
        <w:numPr>
          <w:ilvl w:val="0"/>
          <w:numId w:val="24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prelazi na stranicu sa oglasima.</w:t>
      </w:r>
    </w:p>
    <w:p w14:paraId="3413297F" w14:textId="77777777" w:rsidR="007E0B43" w:rsidRPr="007E0B43" w:rsidRDefault="007E0B43" w:rsidP="00CD05D0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E2BB18B" w14:textId="77777777" w:rsidR="007E0B43" w:rsidRDefault="00932297" w:rsidP="00CD05D0">
      <w:pPr>
        <w:pStyle w:val="BodyText"/>
        <w:ind w:left="1440"/>
        <w:rPr>
          <w:lang w:val="sr-Latn-CS"/>
        </w:rPr>
      </w:pPr>
      <w:r>
        <w:rPr>
          <w:lang w:val="sr-Latn-CS"/>
        </w:rPr>
        <w:t>Nema.</w:t>
      </w:r>
    </w:p>
    <w:p w14:paraId="4D471B7B" w14:textId="77777777" w:rsidR="007E0B43" w:rsidRPr="007E0B43" w:rsidRDefault="007E0B43" w:rsidP="00CD05D0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E7B551F" w14:textId="5596F691" w:rsidR="00CD05D0" w:rsidRDefault="00CD05D0" w:rsidP="00CD05D0">
      <w:pPr>
        <w:pStyle w:val="BodyText"/>
        <w:ind w:left="1440"/>
        <w:rPr>
          <w:lang w:val="sr-Latn-CS"/>
        </w:rPr>
      </w:pPr>
      <w:bookmarkStart w:id="10" w:name="_Toc163018899"/>
      <w:r>
        <w:rPr>
          <w:lang w:val="sr-Latn-CS"/>
        </w:rPr>
        <w:t>Nema.</w:t>
      </w:r>
    </w:p>
    <w:p w14:paraId="572DB0C3" w14:textId="1BD750A4" w:rsidR="002C3BEB" w:rsidRDefault="002C3BEB" w:rsidP="002C3BEB">
      <w:pPr>
        <w:ind w:left="720"/>
        <w:rPr>
          <w:b/>
          <w:bCs/>
          <w:i/>
          <w:iCs/>
          <w:lang w:val="sr-Latn-CS"/>
        </w:rPr>
      </w:pPr>
      <w:r>
        <w:rPr>
          <w:lang w:val="sr-Latn-CS"/>
        </w:rPr>
        <w:t xml:space="preserve"> </w:t>
      </w:r>
      <w:r w:rsidRPr="00CD05D0">
        <w:rPr>
          <w:b/>
          <w:bCs/>
          <w:lang w:val="sr-Latn-CS"/>
        </w:rPr>
        <w:t>6.2.</w:t>
      </w:r>
      <w:r>
        <w:rPr>
          <w:b/>
          <w:bCs/>
          <w:lang w:val="sr-Latn-CS"/>
        </w:rPr>
        <w:t>2</w:t>
      </w:r>
      <w:r>
        <w:rPr>
          <w:b/>
          <w:bCs/>
          <w:lang w:val="sr-Latn-CS"/>
        </w:rPr>
        <w:t xml:space="preserve"> </w:t>
      </w:r>
      <w:r w:rsidRPr="00CD05D0">
        <w:rPr>
          <w:b/>
          <w:bCs/>
          <w:lang w:val="sr-Latn-CS"/>
        </w:rPr>
        <w:t xml:space="preserve"> </w:t>
      </w:r>
      <w:r w:rsidRPr="00CD05D0">
        <w:rPr>
          <w:b/>
          <w:bCs/>
          <w:i/>
          <w:iCs/>
          <w:lang w:val="sr-Latn-CS"/>
        </w:rPr>
        <w:t xml:space="preserve">Pregled </w:t>
      </w:r>
      <w:r>
        <w:rPr>
          <w:b/>
          <w:bCs/>
          <w:i/>
          <w:iCs/>
          <w:lang w:val="sr-Latn-CS"/>
        </w:rPr>
        <w:t>podataka o volonterima</w:t>
      </w:r>
    </w:p>
    <w:p w14:paraId="7EF91C55" w14:textId="77777777" w:rsidR="002C3BEB" w:rsidRPr="00CD05D0" w:rsidRDefault="002C3BEB" w:rsidP="002C3BEB">
      <w:pPr>
        <w:ind w:left="720"/>
        <w:rPr>
          <w:b/>
          <w:bCs/>
          <w:lang w:val="sr-Latn-CS"/>
        </w:rPr>
      </w:pPr>
    </w:p>
    <w:p w14:paraId="0EE30C46" w14:textId="77777777" w:rsidR="002C3BEB" w:rsidRPr="007E0B43" w:rsidRDefault="002C3BEB" w:rsidP="002C3BEB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75A8E54" w14:textId="662A9AC6" w:rsidR="002C3BEB" w:rsidRDefault="002C3BEB" w:rsidP="002C3BEB">
      <w:pPr>
        <w:pStyle w:val="BodyText"/>
        <w:ind w:firstLine="720"/>
        <w:rPr>
          <w:lang w:val="sr-Latn-CS"/>
        </w:rPr>
      </w:pPr>
      <w:r>
        <w:rPr>
          <w:lang w:val="sr-Latn-CS"/>
        </w:rPr>
        <w:t xml:space="preserve">Korisnik ima mogućnost pregleda </w:t>
      </w:r>
      <w:r>
        <w:rPr>
          <w:lang w:val="sr-Latn-CS"/>
        </w:rPr>
        <w:t>informacija o volonterima</w:t>
      </w:r>
      <w:r>
        <w:rPr>
          <w:lang w:val="sr-Latn-CS"/>
        </w:rPr>
        <w:t>.</w:t>
      </w:r>
    </w:p>
    <w:p w14:paraId="28130F7F" w14:textId="77777777" w:rsidR="002C3BEB" w:rsidRPr="007E0B43" w:rsidRDefault="002C3BEB" w:rsidP="002C3BEB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E4652F3" w14:textId="77777777" w:rsidR="002C3BEB" w:rsidRDefault="002C3BEB" w:rsidP="002C3BEB">
      <w:pPr>
        <w:pStyle w:val="BodyText"/>
        <w:ind w:firstLine="720"/>
        <w:rPr>
          <w:lang w:val="sr-Latn-CS"/>
        </w:rPr>
      </w:pPr>
      <w:r>
        <w:rPr>
          <w:lang w:val="sr-Latn-CS"/>
        </w:rPr>
        <w:t>Gost, Korisnik, Administrator stranice</w:t>
      </w:r>
    </w:p>
    <w:p w14:paraId="6AE92FFB" w14:textId="77777777" w:rsidR="002C3BEB" w:rsidRPr="007E0B43" w:rsidRDefault="002C3BEB" w:rsidP="002C3BEB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0EE2AC31" w14:textId="77777777" w:rsidR="002C3BEB" w:rsidRDefault="002C3BEB" w:rsidP="002C3BEB">
      <w:pPr>
        <w:pStyle w:val="BodyText"/>
        <w:ind w:left="1440"/>
        <w:rPr>
          <w:lang w:val="sr-Latn-CS"/>
        </w:rPr>
      </w:pPr>
      <w:r>
        <w:rPr>
          <w:lang w:val="sr-Latn-CS"/>
        </w:rPr>
        <w:t>Nema.</w:t>
      </w:r>
    </w:p>
    <w:p w14:paraId="28F49EF5" w14:textId="77777777" w:rsidR="002C3BEB" w:rsidRPr="007E0B43" w:rsidRDefault="002C3BEB" w:rsidP="002C3BEB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B82D799" w14:textId="6B1B7A4D" w:rsidR="002C3BEB" w:rsidRDefault="0037398C" w:rsidP="0037398C">
      <w:pPr>
        <w:pStyle w:val="BodyText"/>
        <w:numPr>
          <w:ilvl w:val="0"/>
          <w:numId w:val="2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Prikazuju se osnovne informacije o volonteru</w:t>
      </w:r>
    </w:p>
    <w:p w14:paraId="182FC9BF" w14:textId="48B5EDCC" w:rsidR="0037398C" w:rsidRDefault="0037398C" w:rsidP="0037398C">
      <w:pPr>
        <w:pStyle w:val="BodyText"/>
        <w:numPr>
          <w:ilvl w:val="0"/>
          <w:numId w:val="2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Prikazuju se kategorije za koje je volonter zainteresovan</w:t>
      </w:r>
    </w:p>
    <w:p w14:paraId="7595E411" w14:textId="77777777" w:rsidR="002C3BEB" w:rsidRPr="007E0B43" w:rsidRDefault="002C3BEB" w:rsidP="002C3BEB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25B5810" w14:textId="77777777" w:rsidR="002C3BEB" w:rsidRDefault="002C3BEB" w:rsidP="002C3BEB">
      <w:pPr>
        <w:pStyle w:val="BodyText"/>
        <w:ind w:left="1440"/>
        <w:rPr>
          <w:lang w:val="sr-Latn-CS"/>
        </w:rPr>
      </w:pPr>
      <w:r>
        <w:rPr>
          <w:lang w:val="sr-Latn-CS"/>
        </w:rPr>
        <w:t>Nema.</w:t>
      </w:r>
    </w:p>
    <w:p w14:paraId="554E2944" w14:textId="77777777" w:rsidR="002C3BEB" w:rsidRPr="007E0B43" w:rsidRDefault="002C3BEB" w:rsidP="002C3BEB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291EC2C" w14:textId="06D930DE" w:rsidR="002C3BEB" w:rsidRDefault="002C3BEB" w:rsidP="002C3BEB">
      <w:pPr>
        <w:pStyle w:val="BodyText"/>
        <w:ind w:left="1440"/>
        <w:rPr>
          <w:lang w:val="sr-Latn-CS"/>
        </w:rPr>
      </w:pPr>
      <w:r>
        <w:rPr>
          <w:lang w:val="sr-Latn-CS"/>
        </w:rPr>
        <w:t>Nema.</w:t>
      </w:r>
    </w:p>
    <w:p w14:paraId="56D901CE" w14:textId="466D5701" w:rsidR="0037398C" w:rsidRDefault="0037398C" w:rsidP="0037398C">
      <w:pPr>
        <w:ind w:left="720"/>
        <w:rPr>
          <w:b/>
          <w:bCs/>
          <w:i/>
          <w:iCs/>
          <w:lang w:val="sr-Latn-CS"/>
        </w:rPr>
      </w:pPr>
      <w:r w:rsidRPr="00CD05D0">
        <w:rPr>
          <w:b/>
          <w:bCs/>
          <w:lang w:val="sr-Latn-CS"/>
        </w:rPr>
        <w:t>6.2.</w:t>
      </w:r>
      <w:r>
        <w:rPr>
          <w:b/>
          <w:bCs/>
          <w:lang w:val="sr-Latn-CS"/>
        </w:rPr>
        <w:t>3</w:t>
      </w:r>
      <w:r>
        <w:rPr>
          <w:b/>
          <w:bCs/>
          <w:lang w:val="sr-Latn-CS"/>
        </w:rPr>
        <w:t xml:space="preserve"> </w:t>
      </w:r>
      <w:r w:rsidRPr="00CD05D0">
        <w:rPr>
          <w:b/>
          <w:bCs/>
          <w:lang w:val="sr-Latn-CS"/>
        </w:rPr>
        <w:t xml:space="preserve"> </w:t>
      </w:r>
      <w:r w:rsidRPr="00CD05D0">
        <w:rPr>
          <w:b/>
          <w:bCs/>
          <w:i/>
          <w:iCs/>
          <w:lang w:val="sr-Latn-CS"/>
        </w:rPr>
        <w:t xml:space="preserve">Pregled </w:t>
      </w:r>
      <w:r>
        <w:rPr>
          <w:b/>
          <w:bCs/>
          <w:i/>
          <w:iCs/>
          <w:lang w:val="sr-Latn-CS"/>
        </w:rPr>
        <w:t xml:space="preserve">podataka o </w:t>
      </w:r>
      <w:r>
        <w:rPr>
          <w:b/>
          <w:bCs/>
          <w:i/>
          <w:iCs/>
          <w:lang w:val="sr-Latn-CS"/>
        </w:rPr>
        <w:t>donatorima</w:t>
      </w:r>
    </w:p>
    <w:p w14:paraId="5E27190C" w14:textId="77777777" w:rsidR="0037398C" w:rsidRPr="00CD05D0" w:rsidRDefault="0037398C" w:rsidP="0037398C">
      <w:pPr>
        <w:ind w:left="720"/>
        <w:rPr>
          <w:b/>
          <w:bCs/>
          <w:lang w:val="sr-Latn-CS"/>
        </w:rPr>
      </w:pPr>
    </w:p>
    <w:p w14:paraId="1CF8B9B4" w14:textId="77777777" w:rsidR="0037398C" w:rsidRPr="007E0B43" w:rsidRDefault="0037398C" w:rsidP="0037398C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CF8E7CA" w14:textId="765F3A65" w:rsidR="0037398C" w:rsidRDefault="0037398C" w:rsidP="0037398C">
      <w:pPr>
        <w:pStyle w:val="BodyText"/>
        <w:ind w:firstLine="720"/>
        <w:rPr>
          <w:lang w:val="sr-Latn-CS"/>
        </w:rPr>
      </w:pPr>
      <w:r>
        <w:rPr>
          <w:lang w:val="sr-Latn-CS"/>
        </w:rPr>
        <w:t xml:space="preserve">Korisnik ima mogućnost pregleda informacija o </w:t>
      </w:r>
      <w:r w:rsidR="00205DF9">
        <w:rPr>
          <w:lang w:val="sr-Latn-CS"/>
        </w:rPr>
        <w:t>donatorima</w:t>
      </w:r>
      <w:r>
        <w:rPr>
          <w:lang w:val="sr-Latn-CS"/>
        </w:rPr>
        <w:t>.</w:t>
      </w:r>
    </w:p>
    <w:p w14:paraId="43E0E91B" w14:textId="77777777" w:rsidR="0037398C" w:rsidRPr="007E0B43" w:rsidRDefault="0037398C" w:rsidP="0037398C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65B778B" w14:textId="77777777" w:rsidR="0037398C" w:rsidRDefault="0037398C" w:rsidP="0037398C">
      <w:pPr>
        <w:pStyle w:val="BodyText"/>
        <w:ind w:firstLine="720"/>
        <w:rPr>
          <w:lang w:val="sr-Latn-CS"/>
        </w:rPr>
      </w:pPr>
      <w:r>
        <w:rPr>
          <w:lang w:val="sr-Latn-CS"/>
        </w:rPr>
        <w:t>Gost, Korisnik, Administrator stranice</w:t>
      </w:r>
    </w:p>
    <w:p w14:paraId="1E05D4F5" w14:textId="77777777" w:rsidR="0037398C" w:rsidRPr="007E0B43" w:rsidRDefault="0037398C" w:rsidP="0037398C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0C77D17" w14:textId="77777777" w:rsidR="0037398C" w:rsidRDefault="0037398C" w:rsidP="0037398C">
      <w:pPr>
        <w:pStyle w:val="BodyText"/>
        <w:ind w:left="1440"/>
        <w:rPr>
          <w:lang w:val="sr-Latn-CS"/>
        </w:rPr>
      </w:pPr>
      <w:r>
        <w:rPr>
          <w:lang w:val="sr-Latn-CS"/>
        </w:rPr>
        <w:t>Nema.</w:t>
      </w:r>
    </w:p>
    <w:p w14:paraId="6016BD23" w14:textId="77777777" w:rsidR="0037398C" w:rsidRPr="007E0B43" w:rsidRDefault="0037398C" w:rsidP="0037398C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362C320" w14:textId="5E4DD040" w:rsidR="0037398C" w:rsidRDefault="0037398C" w:rsidP="0037398C">
      <w:pPr>
        <w:pStyle w:val="BodyText"/>
        <w:numPr>
          <w:ilvl w:val="0"/>
          <w:numId w:val="26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Prikazuju se osnovne informacije o </w:t>
      </w:r>
      <w:r w:rsidR="00205DF9">
        <w:rPr>
          <w:lang w:val="sr-Latn-CS"/>
        </w:rPr>
        <w:t>donatorima</w:t>
      </w:r>
    </w:p>
    <w:p w14:paraId="01FD0B13" w14:textId="77777777" w:rsidR="0037398C" w:rsidRPr="007E0B43" w:rsidRDefault="0037398C" w:rsidP="0037398C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39E87A1" w14:textId="77777777" w:rsidR="0037398C" w:rsidRDefault="0037398C" w:rsidP="0037398C">
      <w:pPr>
        <w:pStyle w:val="BodyText"/>
        <w:ind w:left="1440"/>
        <w:rPr>
          <w:lang w:val="sr-Latn-CS"/>
        </w:rPr>
      </w:pPr>
      <w:r>
        <w:rPr>
          <w:lang w:val="sr-Latn-CS"/>
        </w:rPr>
        <w:t>Nema.</w:t>
      </w:r>
    </w:p>
    <w:p w14:paraId="53C62061" w14:textId="77777777" w:rsidR="0037398C" w:rsidRPr="007E0B43" w:rsidRDefault="0037398C" w:rsidP="0037398C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2D50180" w14:textId="77777777" w:rsidR="0037398C" w:rsidRDefault="0037398C" w:rsidP="0037398C">
      <w:pPr>
        <w:pStyle w:val="BodyText"/>
        <w:ind w:left="1440"/>
        <w:rPr>
          <w:lang w:val="sr-Latn-CS"/>
        </w:rPr>
      </w:pPr>
      <w:r>
        <w:rPr>
          <w:lang w:val="sr-Latn-CS"/>
        </w:rPr>
        <w:t>Nema.</w:t>
      </w:r>
    </w:p>
    <w:p w14:paraId="6A3B0FB3" w14:textId="5A8388A9" w:rsidR="00205DF9" w:rsidRDefault="00205DF9" w:rsidP="00205DF9">
      <w:pPr>
        <w:ind w:left="720"/>
        <w:rPr>
          <w:b/>
          <w:bCs/>
          <w:i/>
          <w:iCs/>
          <w:lang w:val="sr-Latn-CS"/>
        </w:rPr>
      </w:pPr>
      <w:r w:rsidRPr="00CD05D0">
        <w:rPr>
          <w:b/>
          <w:bCs/>
          <w:lang w:val="sr-Latn-CS"/>
        </w:rPr>
        <w:t>6.2.</w:t>
      </w:r>
      <w:r w:rsidR="007A0B82">
        <w:rPr>
          <w:b/>
          <w:bCs/>
          <w:lang w:val="sr-Latn-CS"/>
        </w:rPr>
        <w:t>4</w:t>
      </w:r>
      <w:r>
        <w:rPr>
          <w:b/>
          <w:bCs/>
          <w:lang w:val="sr-Latn-CS"/>
        </w:rPr>
        <w:t xml:space="preserve"> </w:t>
      </w:r>
      <w:r w:rsidRPr="00CD05D0">
        <w:rPr>
          <w:b/>
          <w:bCs/>
          <w:lang w:val="sr-Latn-CS"/>
        </w:rPr>
        <w:t xml:space="preserve"> </w:t>
      </w:r>
      <w:r w:rsidRPr="00CD05D0">
        <w:rPr>
          <w:b/>
          <w:bCs/>
          <w:i/>
          <w:iCs/>
          <w:lang w:val="sr-Latn-CS"/>
        </w:rPr>
        <w:t xml:space="preserve">Pregled </w:t>
      </w:r>
      <w:r>
        <w:rPr>
          <w:b/>
          <w:bCs/>
          <w:i/>
          <w:iCs/>
          <w:lang w:val="sr-Latn-CS"/>
        </w:rPr>
        <w:t xml:space="preserve">podataka o </w:t>
      </w:r>
      <w:r>
        <w:rPr>
          <w:b/>
          <w:bCs/>
          <w:i/>
          <w:iCs/>
          <w:lang w:val="sr-Latn-CS"/>
        </w:rPr>
        <w:t>ljudima koji zahtevaju pomoc</w:t>
      </w:r>
    </w:p>
    <w:p w14:paraId="76D627CE" w14:textId="77777777" w:rsidR="00205DF9" w:rsidRPr="00CD05D0" w:rsidRDefault="00205DF9" w:rsidP="00205DF9">
      <w:pPr>
        <w:ind w:left="720"/>
        <w:rPr>
          <w:b/>
          <w:bCs/>
          <w:lang w:val="sr-Latn-CS"/>
        </w:rPr>
      </w:pPr>
    </w:p>
    <w:p w14:paraId="10C20B9D" w14:textId="77777777" w:rsidR="00205DF9" w:rsidRPr="007E0B43" w:rsidRDefault="00205DF9" w:rsidP="00205DF9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F445096" w14:textId="7BA063D9" w:rsidR="00205DF9" w:rsidRDefault="00205DF9" w:rsidP="00205DF9">
      <w:pPr>
        <w:pStyle w:val="BodyText"/>
        <w:ind w:firstLine="720"/>
        <w:rPr>
          <w:lang w:val="sr-Latn-CS"/>
        </w:rPr>
      </w:pPr>
      <w:r>
        <w:rPr>
          <w:lang w:val="sr-Latn-CS"/>
        </w:rPr>
        <w:t xml:space="preserve">Korisnik ima mogućnost pregleda informacija </w:t>
      </w:r>
      <w:r w:rsidRPr="00205DF9">
        <w:rPr>
          <w:lang w:val="sr-Latn-CS"/>
        </w:rPr>
        <w:t>o ljudima koji zahtevaju pomoc</w:t>
      </w:r>
      <w:r>
        <w:rPr>
          <w:lang w:val="sr-Latn-CS"/>
        </w:rPr>
        <w:t>.</w:t>
      </w:r>
    </w:p>
    <w:p w14:paraId="7AD4806D" w14:textId="77777777" w:rsidR="00205DF9" w:rsidRPr="007E0B43" w:rsidRDefault="00205DF9" w:rsidP="00205DF9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54FD234" w14:textId="77777777" w:rsidR="00205DF9" w:rsidRDefault="00205DF9" w:rsidP="00205DF9">
      <w:pPr>
        <w:pStyle w:val="BodyText"/>
        <w:ind w:firstLine="720"/>
        <w:rPr>
          <w:lang w:val="sr-Latn-CS"/>
        </w:rPr>
      </w:pPr>
      <w:r>
        <w:rPr>
          <w:lang w:val="sr-Latn-CS"/>
        </w:rPr>
        <w:t>Gost, Korisnik, Administrator stranice</w:t>
      </w:r>
    </w:p>
    <w:p w14:paraId="223FF16E" w14:textId="77777777" w:rsidR="00205DF9" w:rsidRPr="007E0B43" w:rsidRDefault="00205DF9" w:rsidP="00205DF9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A1DC8F4" w14:textId="77777777" w:rsidR="00205DF9" w:rsidRDefault="00205DF9" w:rsidP="00205DF9">
      <w:pPr>
        <w:pStyle w:val="BodyText"/>
        <w:ind w:left="1440"/>
        <w:rPr>
          <w:lang w:val="sr-Latn-CS"/>
        </w:rPr>
      </w:pPr>
      <w:r>
        <w:rPr>
          <w:lang w:val="sr-Latn-CS"/>
        </w:rPr>
        <w:t>Nema.</w:t>
      </w:r>
    </w:p>
    <w:p w14:paraId="33B2F0C3" w14:textId="77777777" w:rsidR="00205DF9" w:rsidRPr="007E0B43" w:rsidRDefault="00205DF9" w:rsidP="00205DF9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2CB448D" w14:textId="2A8F96D9" w:rsidR="00205DF9" w:rsidRDefault="00205DF9" w:rsidP="00205DF9">
      <w:pPr>
        <w:pStyle w:val="BodyText"/>
        <w:numPr>
          <w:ilvl w:val="0"/>
          <w:numId w:val="27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Prikazuju se osnovne informacije </w:t>
      </w:r>
      <w:r w:rsidRPr="00205DF9">
        <w:rPr>
          <w:lang w:val="sr-Latn-CS"/>
        </w:rPr>
        <w:t>o ljudima koji zahtevaju pomoc</w:t>
      </w:r>
    </w:p>
    <w:p w14:paraId="7B11BBA5" w14:textId="06079E6E" w:rsidR="00205DF9" w:rsidRDefault="00205DF9" w:rsidP="00205DF9">
      <w:pPr>
        <w:pStyle w:val="BodyText"/>
        <w:numPr>
          <w:ilvl w:val="0"/>
          <w:numId w:val="27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Prikazuju se kategorije za koje </w:t>
      </w:r>
      <w:r>
        <w:rPr>
          <w:lang w:val="sr-Latn-CS"/>
        </w:rPr>
        <w:t>je osoba zahtevala pomoc.</w:t>
      </w:r>
    </w:p>
    <w:p w14:paraId="7258B4D4" w14:textId="77777777" w:rsidR="00205DF9" w:rsidRPr="007E0B43" w:rsidRDefault="00205DF9" w:rsidP="00205DF9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01E2E03" w14:textId="77777777" w:rsidR="00205DF9" w:rsidRDefault="00205DF9" w:rsidP="00205DF9">
      <w:pPr>
        <w:pStyle w:val="BodyText"/>
        <w:ind w:left="1440"/>
        <w:rPr>
          <w:lang w:val="sr-Latn-CS"/>
        </w:rPr>
      </w:pPr>
      <w:r>
        <w:rPr>
          <w:lang w:val="sr-Latn-CS"/>
        </w:rPr>
        <w:t>Nema.</w:t>
      </w:r>
    </w:p>
    <w:p w14:paraId="30D812D1" w14:textId="77777777" w:rsidR="00205DF9" w:rsidRPr="007E0B43" w:rsidRDefault="00205DF9" w:rsidP="00205DF9">
      <w:pPr>
        <w:pStyle w:val="BodyText"/>
        <w:keepNext/>
        <w:ind w:left="144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6C569AB7" w14:textId="77777777" w:rsidR="00205DF9" w:rsidRDefault="00205DF9" w:rsidP="00205DF9">
      <w:pPr>
        <w:pStyle w:val="BodyText"/>
        <w:ind w:left="1440"/>
        <w:rPr>
          <w:lang w:val="sr-Latn-CS"/>
        </w:rPr>
      </w:pPr>
      <w:r>
        <w:rPr>
          <w:lang w:val="sr-Latn-CS"/>
        </w:rPr>
        <w:t>Nema.</w:t>
      </w:r>
    </w:p>
    <w:p w14:paraId="55346A25" w14:textId="77777777" w:rsidR="0037398C" w:rsidRDefault="0037398C" w:rsidP="0037398C">
      <w:pPr>
        <w:pStyle w:val="BodyText"/>
        <w:rPr>
          <w:lang w:val="sr-Latn-CS"/>
        </w:rPr>
      </w:pPr>
    </w:p>
    <w:p w14:paraId="1B7DFCDC" w14:textId="231E1EFD" w:rsidR="002C3BEB" w:rsidRDefault="002C3BEB" w:rsidP="002C3BEB">
      <w:pPr>
        <w:pStyle w:val="BodyText"/>
        <w:rPr>
          <w:lang w:val="sr-Latn-CS"/>
        </w:rPr>
      </w:pPr>
    </w:p>
    <w:p w14:paraId="212D4CFC" w14:textId="77777777" w:rsidR="00786068" w:rsidRPr="003372D3" w:rsidRDefault="003D60F1" w:rsidP="003D60F1">
      <w:pPr>
        <w:pStyle w:val="Heading2"/>
        <w:rPr>
          <w:lang w:val="sr-Latn-CS"/>
        </w:rPr>
      </w:pPr>
      <w:bookmarkStart w:id="11" w:name="_Toc163018906"/>
      <w:bookmarkEnd w:id="10"/>
      <w:r>
        <w:rPr>
          <w:lang w:val="sr-Latn-CS"/>
        </w:rPr>
        <w:t>Prijavljivanje</w:t>
      </w:r>
      <w:bookmarkEnd w:id="11"/>
    </w:p>
    <w:p w14:paraId="61EF2B1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F545557" w14:textId="342D0CB2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 w:rsidR="00915D60">
        <w:rPr>
          <w:lang w:val="sr-Latn-CS"/>
        </w:rPr>
        <w:t>sajt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515AB17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F57DBCF" w14:textId="66A05489" w:rsidR="007E0B43" w:rsidRDefault="00915D60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</w:p>
    <w:p w14:paraId="08984E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5F6DE87" w14:textId="77777777"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14:paraId="7AC3B56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1136B37" w14:textId="391AD975"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bira opciju prijavljivanje sa bilo koje stranice </w:t>
      </w:r>
      <w:r w:rsidR="00915D60">
        <w:rPr>
          <w:lang w:val="sr-Latn-CS"/>
        </w:rPr>
        <w:t>aplikacije</w:t>
      </w:r>
      <w:r w:rsidR="00CF2AB8" w:rsidRPr="00CF2AB8">
        <w:rPr>
          <w:lang w:val="sr-Latn-CS"/>
        </w:rPr>
        <w:t>.</w:t>
      </w:r>
    </w:p>
    <w:p w14:paraId="2104F061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55867315" w14:textId="0B615CC0"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unosi </w:t>
      </w:r>
      <w:r w:rsidR="00915D60">
        <w:rPr>
          <w:lang w:val="sr-Latn-CS"/>
        </w:rPr>
        <w:t>email</w:t>
      </w:r>
      <w:r w:rsidR="00CF2AB8" w:rsidRPr="00CF2AB8">
        <w:rPr>
          <w:lang w:val="sr-Latn-CS"/>
        </w:rPr>
        <w:t xml:space="preserve"> i lozinku, te nakon toga aktivira komandu </w:t>
      </w:r>
      <w:r w:rsidR="00CF2AB8" w:rsidRPr="00CF2AB8">
        <w:rPr>
          <w:i/>
          <w:iCs/>
          <w:lang w:val="sr-Latn-CS"/>
        </w:rPr>
        <w:t>Prijavi se</w:t>
      </w:r>
      <w:r w:rsidR="00CF2AB8" w:rsidRPr="00CF2AB8">
        <w:rPr>
          <w:lang w:val="sr-Latn-CS"/>
        </w:rPr>
        <w:t>.</w:t>
      </w:r>
    </w:p>
    <w:p w14:paraId="21F9CF29" w14:textId="2E8A8FCF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 xml:space="preserve">Uneti podaci se proveravaju [izuzetak: pogrešno </w:t>
      </w:r>
      <w:r w:rsidR="00915D60">
        <w:rPr>
          <w:lang w:val="sr-Latn-CS"/>
        </w:rPr>
        <w:t>email</w:t>
      </w:r>
      <w:r w:rsidRPr="00CF2AB8">
        <w:rPr>
          <w:lang w:val="sr-Latn-CS"/>
        </w:rPr>
        <w:t xml:space="preserve"> i/ili lozinka].</w:t>
      </w:r>
    </w:p>
    <w:p w14:paraId="078D2C44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4DE7F469" w14:textId="77777777" w:rsidR="007E0B43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5698337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7FB3579" w14:textId="77777777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6B3F233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037FBE1" w14:textId="36C39231" w:rsidR="007E0B43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je prijavljen</w:t>
      </w:r>
      <w:r w:rsidR="00915D60">
        <w:rPr>
          <w:lang w:val="sr-Latn-CS"/>
        </w:rPr>
        <w:t xml:space="preserve"> </w:t>
      </w:r>
      <w:r w:rsidR="00CF2AB8" w:rsidRPr="00CF2AB8">
        <w:rPr>
          <w:lang w:val="sr-Latn-CS"/>
        </w:rPr>
        <w:t>i ima pristup specifičnim opcijama u skladu sa svojim privilegijama.</w:t>
      </w:r>
    </w:p>
    <w:p w14:paraId="07CC3F8A" w14:textId="77777777" w:rsidR="00117032" w:rsidRPr="00CF2AB8" w:rsidRDefault="00117032" w:rsidP="007E0B43">
      <w:pPr>
        <w:pStyle w:val="BodyText"/>
        <w:rPr>
          <w:lang w:val="sr-Latn-CS"/>
        </w:rPr>
      </w:pPr>
    </w:p>
    <w:p w14:paraId="2EC6D86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1D68D664" w14:textId="77777777" w:rsidR="007E0B43" w:rsidRDefault="00723D7F" w:rsidP="007E0B43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D4659ED" wp14:editId="698A37E6">
            <wp:extent cx="4984115" cy="4150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560" cy="418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56E2D" w14:textId="768F6E7C" w:rsidR="00786068" w:rsidRPr="003372D3" w:rsidRDefault="003D60F1" w:rsidP="007061AB">
      <w:pPr>
        <w:pStyle w:val="Heading2"/>
        <w:rPr>
          <w:lang w:val="sr-Latn-CS"/>
        </w:rPr>
      </w:pPr>
      <w:bookmarkStart w:id="12" w:name="_Toc163018907"/>
      <w:r>
        <w:rPr>
          <w:lang w:val="sr-Latn-CS"/>
        </w:rPr>
        <w:t xml:space="preserve">Ažuriranje podataka </w:t>
      </w:r>
      <w:bookmarkEnd w:id="12"/>
    </w:p>
    <w:p w14:paraId="6DF2F0F4" w14:textId="77777777" w:rsidR="00117032" w:rsidRDefault="00117032" w:rsidP="00117032">
      <w:pPr>
        <w:pStyle w:val="Heading3"/>
        <w:numPr>
          <w:ilvl w:val="2"/>
          <w:numId w:val="22"/>
        </w:numPr>
        <w:ind w:left="920"/>
        <w:rPr>
          <w:b/>
          <w:bCs/>
          <w:lang w:val="sr-Latn-CS"/>
        </w:rPr>
      </w:pPr>
      <w:r>
        <w:rPr>
          <w:b/>
          <w:bCs/>
          <w:lang w:val="sr-Latn-CS"/>
        </w:rPr>
        <w:t>Ažuriranje ličnih podataka</w:t>
      </w:r>
    </w:p>
    <w:p w14:paraId="1C12A905" w14:textId="77777777" w:rsidR="00117032" w:rsidRDefault="00117032" w:rsidP="0011703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2EAD958" w14:textId="77777777" w:rsidR="00117032" w:rsidRDefault="00117032" w:rsidP="00117032">
      <w:pPr>
        <w:pStyle w:val="BodyText"/>
        <w:rPr>
          <w:lang w:val="sr-Latn-CS"/>
        </w:rPr>
      </w:pPr>
      <w:r>
        <w:rPr>
          <w:lang w:val="sr-Latn-CS"/>
        </w:rPr>
        <w:t>Korisnik ima mogućnost promene ličnih podataka.</w:t>
      </w:r>
    </w:p>
    <w:p w14:paraId="56A0C51B" w14:textId="77777777" w:rsidR="00117032" w:rsidRDefault="00117032" w:rsidP="0011703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0B6893A" w14:textId="3FCFC190" w:rsidR="00117032" w:rsidRDefault="00117032" w:rsidP="00117032">
      <w:pPr>
        <w:pStyle w:val="BodyText"/>
        <w:keepNext/>
        <w:rPr>
          <w:lang w:val="sr-Latn-CS"/>
        </w:rPr>
      </w:pPr>
      <w:r>
        <w:rPr>
          <w:lang w:val="sr-Latn-CS"/>
        </w:rPr>
        <w:t>Korisnik,</w:t>
      </w:r>
      <w:r>
        <w:rPr>
          <w:lang w:val="sr-Latn-CS"/>
        </w:rPr>
        <w:t xml:space="preserve"> </w:t>
      </w:r>
      <w:r>
        <w:rPr>
          <w:lang w:val="sr-Latn-CS"/>
        </w:rPr>
        <w:t>Administrator stranice</w:t>
      </w:r>
    </w:p>
    <w:p w14:paraId="25BB6FE8" w14:textId="77777777" w:rsidR="00117032" w:rsidRDefault="00117032" w:rsidP="0011703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2C0D83F" w14:textId="77777777" w:rsidR="00117032" w:rsidRDefault="00117032" w:rsidP="00117032">
      <w:pPr>
        <w:pStyle w:val="BodyText"/>
        <w:rPr>
          <w:lang w:val="sr-Latn-CS"/>
        </w:rPr>
      </w:pPr>
      <w:r>
        <w:rPr>
          <w:lang w:val="sr-Latn-CS"/>
        </w:rPr>
        <w:t>Korisnik je prijavljen na stranicu.</w:t>
      </w:r>
    </w:p>
    <w:p w14:paraId="5B34AEDE" w14:textId="77777777" w:rsidR="00117032" w:rsidRDefault="00117032" w:rsidP="0011703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F256D84" w14:textId="77777777" w:rsidR="00117032" w:rsidRDefault="00117032" w:rsidP="00117032">
      <w:pPr>
        <w:pStyle w:val="BodyText"/>
        <w:numPr>
          <w:ilvl w:val="0"/>
          <w:numId w:val="28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za prikaz podataka o sebi.</w:t>
      </w:r>
    </w:p>
    <w:p w14:paraId="29E725E4" w14:textId="77777777" w:rsidR="00117032" w:rsidRDefault="00117032" w:rsidP="00117032">
      <w:pPr>
        <w:pStyle w:val="BodyText"/>
        <w:numPr>
          <w:ilvl w:val="0"/>
          <w:numId w:val="28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stranica sa podacima o korisniku.</w:t>
      </w:r>
    </w:p>
    <w:p w14:paraId="23A55380" w14:textId="77777777" w:rsidR="00117032" w:rsidRDefault="00117032" w:rsidP="00117032">
      <w:pPr>
        <w:pStyle w:val="BodyText"/>
        <w:numPr>
          <w:ilvl w:val="0"/>
          <w:numId w:val="28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Klikom na dugme „izmeni podatke“, korisnik otvara formu za izmenu podataka.</w:t>
      </w:r>
    </w:p>
    <w:p w14:paraId="18812DC5" w14:textId="77777777" w:rsidR="00117032" w:rsidRDefault="00117032" w:rsidP="00117032">
      <w:pPr>
        <w:pStyle w:val="BodyText"/>
        <w:numPr>
          <w:ilvl w:val="0"/>
          <w:numId w:val="28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menja </w:t>
      </w:r>
      <w:r>
        <w:rPr>
          <w:lang w:val="sr-Latn-RS"/>
        </w:rPr>
        <w:t>željene</w:t>
      </w:r>
      <w:r>
        <w:rPr>
          <w:lang w:val="sr-Latn-CS"/>
        </w:rPr>
        <w:t xml:space="preserve"> podatke.</w:t>
      </w:r>
    </w:p>
    <w:p w14:paraId="2EC590FF" w14:textId="77777777" w:rsidR="00117032" w:rsidRDefault="00117032" w:rsidP="00117032">
      <w:pPr>
        <w:pStyle w:val="BodyText"/>
        <w:numPr>
          <w:ilvl w:val="0"/>
          <w:numId w:val="28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potvrđuje unete podatke klikom na dugme „potvrdi“.</w:t>
      </w:r>
    </w:p>
    <w:p w14:paraId="6C58437A" w14:textId="77777777" w:rsidR="00117032" w:rsidRDefault="00117032" w:rsidP="0011703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1218C0B" w14:textId="77777777" w:rsidR="00117032" w:rsidRDefault="00117032" w:rsidP="00117032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Podaci o korisniku nisu validni</w:t>
      </w:r>
      <w:r>
        <w:rPr>
          <w:lang w:val="sr-Latn-CS"/>
        </w:rPr>
        <w:t xml:space="preserve">] </w:t>
      </w:r>
    </w:p>
    <w:p w14:paraId="4F064B0D" w14:textId="77777777" w:rsidR="00117032" w:rsidRDefault="00117032" w:rsidP="0011703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3F7A0F62" w14:textId="77777777" w:rsidR="00117032" w:rsidRDefault="00117032" w:rsidP="00117032">
      <w:pPr>
        <w:pStyle w:val="BodyText"/>
        <w:rPr>
          <w:lang w:val="sr-Latn-CS"/>
        </w:rPr>
      </w:pPr>
      <w:r>
        <w:rPr>
          <w:lang w:val="sr-Latn-CS"/>
        </w:rPr>
        <w:t>Prikazuje se stranica sa novim, osveženim podacima o korisniku.</w:t>
      </w:r>
    </w:p>
    <w:p w14:paraId="076015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C25F086" w14:textId="4B789AC1" w:rsidR="007E0B43" w:rsidRDefault="00723D7F" w:rsidP="009F61E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1D72E800" wp14:editId="43FC91F7">
            <wp:extent cx="5542050" cy="24012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637" cy="241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5B8C6" w14:textId="2DD7A212" w:rsidR="00CC5213" w:rsidRDefault="00CC5213" w:rsidP="009F61E4">
      <w:pPr>
        <w:pStyle w:val="BodyText"/>
        <w:rPr>
          <w:lang w:val="sr-Latn-CS"/>
        </w:rPr>
      </w:pPr>
    </w:p>
    <w:p w14:paraId="44715824" w14:textId="3FAF7CF8" w:rsidR="00CC5213" w:rsidRDefault="00CC5213" w:rsidP="009F61E4">
      <w:pPr>
        <w:pStyle w:val="BodyText"/>
        <w:rPr>
          <w:lang w:val="sr-Latn-CS"/>
        </w:rPr>
      </w:pPr>
    </w:p>
    <w:p w14:paraId="0614CF10" w14:textId="05768770" w:rsidR="00CC5213" w:rsidRDefault="00CC5213" w:rsidP="00CC5213">
      <w:pPr>
        <w:pStyle w:val="Heading3"/>
        <w:numPr>
          <w:ilvl w:val="2"/>
          <w:numId w:val="22"/>
        </w:numPr>
        <w:ind w:left="92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Ažuriranje </w:t>
      </w:r>
      <w:r>
        <w:rPr>
          <w:b/>
          <w:bCs/>
          <w:lang w:val="sr-Latn-CS"/>
        </w:rPr>
        <w:t>svojih donacija</w:t>
      </w:r>
    </w:p>
    <w:p w14:paraId="67585188" w14:textId="77777777" w:rsidR="00CC5213" w:rsidRDefault="00CC5213" w:rsidP="00CC521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23CBB81" w14:textId="1F19ED99" w:rsidR="00CC5213" w:rsidRDefault="00CC5213" w:rsidP="00CC5213">
      <w:pPr>
        <w:pStyle w:val="BodyText"/>
        <w:rPr>
          <w:lang w:val="sr-Latn-CS"/>
        </w:rPr>
      </w:pPr>
      <w:r>
        <w:rPr>
          <w:lang w:val="sr-Latn-CS"/>
        </w:rPr>
        <w:t xml:space="preserve">Korisnik ima mogućnost ažuriranja sopstvenih </w:t>
      </w:r>
      <w:r>
        <w:rPr>
          <w:lang w:val="sr-Latn-CS"/>
        </w:rPr>
        <w:t>donacija</w:t>
      </w:r>
      <w:r>
        <w:rPr>
          <w:lang w:val="sr-Latn-CS"/>
        </w:rPr>
        <w:t>.</w:t>
      </w:r>
    </w:p>
    <w:p w14:paraId="2EF20953" w14:textId="77777777" w:rsidR="00CC5213" w:rsidRDefault="00CC5213" w:rsidP="00CC521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65C773E" w14:textId="40BCB7F6" w:rsidR="00CC5213" w:rsidRDefault="00CC5213" w:rsidP="00CC5213">
      <w:pPr>
        <w:pStyle w:val="BodyText"/>
        <w:keepNext/>
        <w:rPr>
          <w:lang w:val="sr-Latn-CS"/>
        </w:rPr>
      </w:pPr>
      <w:r>
        <w:rPr>
          <w:lang w:val="sr-Latn-CS"/>
        </w:rPr>
        <w:t>Korisnik, Administrator stranice</w:t>
      </w:r>
    </w:p>
    <w:p w14:paraId="745740F0" w14:textId="77777777" w:rsidR="00CC5213" w:rsidRDefault="00CC5213" w:rsidP="00CC521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26338F6" w14:textId="77777777" w:rsidR="00CC5213" w:rsidRDefault="00CC5213" w:rsidP="00CC5213">
      <w:pPr>
        <w:pStyle w:val="BodyText"/>
        <w:rPr>
          <w:lang w:val="sr-Latn-CS"/>
        </w:rPr>
      </w:pPr>
      <w:r>
        <w:rPr>
          <w:lang w:val="sr-Latn-CS"/>
        </w:rPr>
        <w:t>Korisnik je prijavljen na stranicu.</w:t>
      </w:r>
    </w:p>
    <w:p w14:paraId="438D2649" w14:textId="77777777" w:rsidR="00CC5213" w:rsidRDefault="00CC5213" w:rsidP="00CC521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9028E19" w14:textId="76F21BD0" w:rsidR="00CC5213" w:rsidRDefault="00CC5213" w:rsidP="00CC5213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CS"/>
        </w:rPr>
        <w:t xml:space="preserve"> donacije</w:t>
      </w:r>
      <w:r>
        <w:rPr>
          <w:lang w:val="sr-Latn-CS"/>
        </w:rPr>
        <w:t>.</w:t>
      </w:r>
    </w:p>
    <w:p w14:paraId="121204D1" w14:textId="305A09EB" w:rsidR="00CC5213" w:rsidRDefault="00CC5213" w:rsidP="00CC5213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Prikazuje se stranica sa podacima o </w:t>
      </w:r>
      <w:r>
        <w:rPr>
          <w:lang w:val="sr-Latn-CS"/>
        </w:rPr>
        <w:t>donaciji</w:t>
      </w:r>
      <w:r>
        <w:rPr>
          <w:lang w:val="sr-Latn-CS"/>
        </w:rPr>
        <w:t>.</w:t>
      </w:r>
    </w:p>
    <w:p w14:paraId="584F6E16" w14:textId="425A6620" w:rsidR="00CC5213" w:rsidRDefault="00CC5213" w:rsidP="00CC5213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Klikom na dugme „ažuriraj </w:t>
      </w:r>
      <w:r>
        <w:rPr>
          <w:lang w:val="sr-Latn-CS"/>
        </w:rPr>
        <w:t>donicij</w:t>
      </w:r>
      <w:r>
        <w:rPr>
          <w:lang w:val="sr-Latn-CS"/>
        </w:rPr>
        <w:t xml:space="preserve">u“, korisnik otvara formu za ažuriranje </w:t>
      </w:r>
      <w:r>
        <w:rPr>
          <w:lang w:val="sr-Latn-CS"/>
        </w:rPr>
        <w:t>donacije</w:t>
      </w:r>
      <w:r>
        <w:rPr>
          <w:lang w:val="sr-Latn-CS"/>
        </w:rPr>
        <w:t>.</w:t>
      </w:r>
    </w:p>
    <w:p w14:paraId="7A3F299D" w14:textId="1C350CBA" w:rsidR="00CC5213" w:rsidRDefault="00CC5213" w:rsidP="00CC5213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Korisnik ima mogućnost da obriše ili ažurira sopstvenu </w:t>
      </w:r>
      <w:r>
        <w:rPr>
          <w:lang w:val="sr-Latn-CS"/>
        </w:rPr>
        <w:t>donaciju</w:t>
      </w:r>
      <w:r>
        <w:rPr>
          <w:lang w:val="sr-Latn-CS"/>
        </w:rPr>
        <w:t>.</w:t>
      </w:r>
    </w:p>
    <w:p w14:paraId="642C7441" w14:textId="54A8B389" w:rsidR="00CC5213" w:rsidRDefault="00CC5213" w:rsidP="00CC5213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Korisnik menja željenje podatke u slučaju ažuriranja </w:t>
      </w:r>
      <w:r>
        <w:rPr>
          <w:lang w:val="sr-Latn-CS"/>
        </w:rPr>
        <w:t>donacije</w:t>
      </w:r>
      <w:r>
        <w:rPr>
          <w:lang w:val="sr-Latn-CS"/>
        </w:rPr>
        <w:t>.</w:t>
      </w:r>
    </w:p>
    <w:p w14:paraId="1874C426" w14:textId="77777777" w:rsidR="00CC5213" w:rsidRDefault="00CC5213" w:rsidP="00CC5213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Korisnik potvrđuje izabranu opciju klikom na dugme „potvrdi“.</w:t>
      </w:r>
    </w:p>
    <w:p w14:paraId="529593CF" w14:textId="77777777" w:rsidR="00CC5213" w:rsidRDefault="00CC5213" w:rsidP="00CC521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4F545A45" w14:textId="77777777" w:rsidR="00CC5213" w:rsidRDefault="00CC5213" w:rsidP="00CC521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217DC62" w14:textId="77777777" w:rsidR="00CC5213" w:rsidRDefault="00CC5213" w:rsidP="00CC521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86E9B35" w14:textId="7D200B7F" w:rsidR="00CC5213" w:rsidRDefault="00CC5213" w:rsidP="00CC5213">
      <w:pPr>
        <w:pStyle w:val="BodyText"/>
        <w:rPr>
          <w:lang w:val="sr-Latn-CS"/>
        </w:rPr>
      </w:pPr>
      <w:r>
        <w:rPr>
          <w:lang w:val="sr-Latn-CS"/>
        </w:rPr>
        <w:t xml:space="preserve">Prikazuje se stranica sa novim, osveženim </w:t>
      </w:r>
      <w:r>
        <w:rPr>
          <w:lang w:val="sr-Latn-CS"/>
        </w:rPr>
        <w:t>donacijama</w:t>
      </w:r>
      <w:r>
        <w:rPr>
          <w:lang w:val="sr-Latn-CS"/>
        </w:rPr>
        <w:t>.</w:t>
      </w:r>
    </w:p>
    <w:p w14:paraId="4A5A12C8" w14:textId="77777777" w:rsidR="00CC5213" w:rsidRDefault="00CC5213" w:rsidP="009F61E4">
      <w:pPr>
        <w:pStyle w:val="BodyText"/>
        <w:rPr>
          <w:lang w:val="sr-Latn-CS"/>
        </w:rPr>
      </w:pPr>
    </w:p>
    <w:p w14:paraId="5283AC53" w14:textId="77777777" w:rsidR="00CC5213" w:rsidRDefault="00CC5213" w:rsidP="009F61E4">
      <w:pPr>
        <w:pStyle w:val="BodyText"/>
        <w:rPr>
          <w:lang w:val="sr-Latn-CS"/>
        </w:rPr>
      </w:pPr>
    </w:p>
    <w:p w14:paraId="2E759CC5" w14:textId="5974A527" w:rsidR="004819E2" w:rsidRDefault="004819E2" w:rsidP="004819E2">
      <w:pPr>
        <w:pStyle w:val="Heading2"/>
        <w:numPr>
          <w:ilvl w:val="1"/>
          <w:numId w:val="22"/>
        </w:numPr>
        <w:rPr>
          <w:lang w:val="sr-Latn-CS"/>
        </w:rPr>
      </w:pPr>
      <w:bookmarkStart w:id="13" w:name="_Toc163018916"/>
      <w:r>
        <w:rPr>
          <w:lang w:val="sr-Latn-CS"/>
        </w:rPr>
        <w:t>Dodavanje donacija</w:t>
      </w:r>
    </w:p>
    <w:p w14:paraId="710BFA05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3838474" w14:textId="60A04B87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CS"/>
        </w:rPr>
        <w:t>dodaje zeljenu donaciju</w:t>
      </w:r>
      <w:r>
        <w:rPr>
          <w:lang w:val="sr-Latn-CS"/>
        </w:rPr>
        <w:t>.</w:t>
      </w:r>
    </w:p>
    <w:p w14:paraId="177D530D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DE7C568" w14:textId="007E74EE" w:rsidR="004819E2" w:rsidRDefault="004819E2" w:rsidP="004819E2">
      <w:pPr>
        <w:pStyle w:val="BodyText"/>
        <w:keepNext/>
        <w:rPr>
          <w:lang w:val="sr-Latn-CS"/>
        </w:rPr>
      </w:pPr>
      <w:r>
        <w:rPr>
          <w:lang w:val="sr-Latn-CS"/>
        </w:rPr>
        <w:t>Korisnik, Administrator stranice</w:t>
      </w:r>
    </w:p>
    <w:p w14:paraId="7F8CFCA5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EC54C49" w14:textId="77777777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>Korisnik je prijavljen na stranicu.</w:t>
      </w:r>
    </w:p>
    <w:p w14:paraId="520C8095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4ADBBD4" w14:textId="002B00F3" w:rsidR="004819E2" w:rsidRDefault="004819E2" w:rsidP="004819E2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Korisnik bira opciju za prikaz željene </w:t>
      </w:r>
      <w:r>
        <w:rPr>
          <w:lang w:val="sr-Latn-CS"/>
        </w:rPr>
        <w:t>kategorije donacije</w:t>
      </w:r>
      <w:r>
        <w:rPr>
          <w:lang w:val="sr-Latn-CS"/>
        </w:rPr>
        <w:t>.</w:t>
      </w:r>
    </w:p>
    <w:p w14:paraId="580B9CD7" w14:textId="33DA15AA" w:rsidR="004819E2" w:rsidRDefault="004819E2" w:rsidP="004819E2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Prikazuje se stranica sa podacima o </w:t>
      </w:r>
      <w:r>
        <w:rPr>
          <w:lang w:val="sr-Latn-CS"/>
        </w:rPr>
        <w:t>izabranoj kategoriji</w:t>
      </w:r>
      <w:r>
        <w:rPr>
          <w:lang w:val="sr-Latn-CS"/>
        </w:rPr>
        <w:t>.</w:t>
      </w:r>
    </w:p>
    <w:p w14:paraId="508CC25D" w14:textId="45C3D364" w:rsidR="004819E2" w:rsidRDefault="004819E2" w:rsidP="004819E2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Klikom na dugme „dodaj </w:t>
      </w:r>
      <w:r>
        <w:rPr>
          <w:lang w:val="sr-Latn-CS"/>
        </w:rPr>
        <w:t>donaciju</w:t>
      </w:r>
      <w:r>
        <w:rPr>
          <w:lang w:val="sr-Latn-CS"/>
        </w:rPr>
        <w:t xml:space="preserve">“, korisnik otvara formu za </w:t>
      </w:r>
      <w:r>
        <w:rPr>
          <w:lang w:val="sr-Latn-CS"/>
        </w:rPr>
        <w:t>dodavanje donacije</w:t>
      </w:r>
      <w:r>
        <w:rPr>
          <w:lang w:val="sr-Latn-CS"/>
        </w:rPr>
        <w:t>.</w:t>
      </w:r>
    </w:p>
    <w:p w14:paraId="430956F5" w14:textId="021842C0" w:rsidR="004819E2" w:rsidRDefault="004819E2" w:rsidP="004819E2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Korisnik unosi </w:t>
      </w:r>
      <w:r>
        <w:rPr>
          <w:lang w:val="sr-Latn-CS"/>
        </w:rPr>
        <w:t>vrstu donacije</w:t>
      </w:r>
      <w:r>
        <w:rPr>
          <w:lang w:val="sr-Latn-CS"/>
        </w:rPr>
        <w:t>.</w:t>
      </w:r>
    </w:p>
    <w:p w14:paraId="5859C16E" w14:textId="77907D53" w:rsidR="004819E2" w:rsidRDefault="004819E2" w:rsidP="004819E2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Korisnik unosi željenu </w:t>
      </w:r>
      <w:r>
        <w:rPr>
          <w:lang w:val="sr-Latn-CS"/>
        </w:rPr>
        <w:t>donaciju</w:t>
      </w:r>
      <w:r>
        <w:rPr>
          <w:lang w:val="sr-Latn-CS"/>
        </w:rPr>
        <w:t>.</w:t>
      </w:r>
    </w:p>
    <w:p w14:paraId="065E7D4B" w14:textId="77777777" w:rsidR="004819E2" w:rsidRDefault="004819E2" w:rsidP="004819E2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potvrđuje izabranu opciju klikom na dugme „potvrdi“.</w:t>
      </w:r>
    </w:p>
    <w:p w14:paraId="71F96209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732F187" w14:textId="77777777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8687E11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BB92A97" w14:textId="646ACC83" w:rsidR="004819E2" w:rsidRDefault="004819E2" w:rsidP="004819E2">
      <w:pPr>
        <w:pStyle w:val="BodyText"/>
        <w:rPr>
          <w:lang w:val="sr-Latn-CS"/>
        </w:rPr>
      </w:pPr>
      <w:bookmarkStart w:id="14" w:name="_Toc163018902"/>
      <w:r>
        <w:rPr>
          <w:lang w:val="sr-Latn-CS"/>
        </w:rPr>
        <w:t xml:space="preserve">Prikazuje se stranica sa novim, osveženim </w:t>
      </w:r>
      <w:r w:rsidR="00204FA1">
        <w:rPr>
          <w:lang w:val="sr-Latn-CS"/>
        </w:rPr>
        <w:t>donacijama</w:t>
      </w:r>
      <w:r>
        <w:rPr>
          <w:lang w:val="sr-Latn-CS"/>
        </w:rPr>
        <w:t>.</w:t>
      </w:r>
    </w:p>
    <w:bookmarkEnd w:id="14"/>
    <w:p w14:paraId="39A3C995" w14:textId="0ABC229F" w:rsidR="004819E2" w:rsidRDefault="00204FA1" w:rsidP="004819E2">
      <w:pPr>
        <w:pStyle w:val="Heading2"/>
        <w:numPr>
          <w:ilvl w:val="1"/>
          <w:numId w:val="22"/>
        </w:numPr>
        <w:rPr>
          <w:lang w:val="sr-Latn-CS"/>
        </w:rPr>
      </w:pPr>
      <w:r>
        <w:rPr>
          <w:lang w:val="sr-Latn-CS"/>
        </w:rPr>
        <w:t>Prijavljivanje za volontiranje</w:t>
      </w:r>
    </w:p>
    <w:p w14:paraId="5B79342A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3D323B2" w14:textId="5855864F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>Korisnik ima</w:t>
      </w:r>
      <w:r w:rsidR="00204FA1">
        <w:rPr>
          <w:lang w:val="sr-Latn-CS"/>
        </w:rPr>
        <w:t xml:space="preserve"> mogucnost prijavljivanja za volontiranje</w:t>
      </w:r>
      <w:r>
        <w:rPr>
          <w:lang w:val="sr-Latn-CS"/>
        </w:rPr>
        <w:t>.</w:t>
      </w:r>
    </w:p>
    <w:p w14:paraId="660D47D7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689FDB1" w14:textId="640E59BE" w:rsidR="004819E2" w:rsidRDefault="004819E2" w:rsidP="004819E2">
      <w:pPr>
        <w:pStyle w:val="BodyText"/>
        <w:keepNext/>
        <w:rPr>
          <w:lang w:val="sr-Latn-CS"/>
        </w:rPr>
      </w:pPr>
      <w:r>
        <w:rPr>
          <w:lang w:val="sr-Latn-CS"/>
        </w:rPr>
        <w:t>Korisnik, Administrator stranice</w:t>
      </w:r>
    </w:p>
    <w:p w14:paraId="16D62913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0F2731A" w14:textId="77777777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>Korisnik je prijavljen na stranicu.</w:t>
      </w:r>
    </w:p>
    <w:p w14:paraId="603684EF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696B285" w14:textId="54260A15" w:rsidR="004819E2" w:rsidRDefault="004819E2" w:rsidP="004819E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204FA1">
        <w:rPr>
          <w:lang w:val="sr-Latn-CS"/>
        </w:rPr>
        <w:t>prijavu</w:t>
      </w:r>
      <w:r>
        <w:rPr>
          <w:lang w:val="sr-Latn-CS"/>
        </w:rPr>
        <w:t>.</w:t>
      </w:r>
    </w:p>
    <w:p w14:paraId="7E4B6F28" w14:textId="3667B5AE" w:rsidR="004819E2" w:rsidRDefault="004819E2" w:rsidP="004819E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Prikazuje se stranica sa podacima o </w:t>
      </w:r>
      <w:r w:rsidR="00204FA1">
        <w:rPr>
          <w:lang w:val="sr-Latn-CS"/>
        </w:rPr>
        <w:t>mogucim kategorijama volontiranja</w:t>
      </w:r>
      <w:r>
        <w:rPr>
          <w:lang w:val="sr-Latn-CS"/>
        </w:rPr>
        <w:t>.</w:t>
      </w:r>
    </w:p>
    <w:p w14:paraId="2EF43F61" w14:textId="2334ACDA" w:rsidR="004819E2" w:rsidRDefault="004819E2" w:rsidP="004819E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Klikom na dugme „</w:t>
      </w:r>
      <w:r w:rsidR="00AA373B">
        <w:rPr>
          <w:lang w:val="sr-Latn-CS"/>
        </w:rPr>
        <w:t>Zelim da volontiram</w:t>
      </w:r>
      <w:r>
        <w:rPr>
          <w:lang w:val="sr-Latn-CS"/>
        </w:rPr>
        <w:t>“, korisnik otvara formu za pr</w:t>
      </w:r>
      <w:r w:rsidR="00AA373B">
        <w:rPr>
          <w:lang w:val="sr-Latn-CS"/>
        </w:rPr>
        <w:t>ijavu</w:t>
      </w:r>
      <w:r>
        <w:rPr>
          <w:lang w:val="sr-Latn-CS"/>
        </w:rPr>
        <w:t>.</w:t>
      </w:r>
    </w:p>
    <w:p w14:paraId="6B302ACD" w14:textId="7AE174F1" w:rsidR="004819E2" w:rsidRDefault="004819E2" w:rsidP="004819E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Korisnik unosi podatke o </w:t>
      </w:r>
      <w:r w:rsidR="00AA373B">
        <w:rPr>
          <w:lang w:val="sr-Latn-CS"/>
        </w:rPr>
        <w:t>sebi</w:t>
      </w:r>
      <w:r>
        <w:rPr>
          <w:lang w:val="sr-Latn-CS"/>
        </w:rPr>
        <w:t>.</w:t>
      </w:r>
    </w:p>
    <w:p w14:paraId="31E6EE03" w14:textId="7CFE330B" w:rsidR="004819E2" w:rsidRDefault="004819E2" w:rsidP="004819E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Korisnik potvrđuje </w:t>
      </w:r>
      <w:r w:rsidR="00AA373B">
        <w:rPr>
          <w:lang w:val="sr-Latn-CS"/>
        </w:rPr>
        <w:t xml:space="preserve">prijavu </w:t>
      </w:r>
      <w:r>
        <w:rPr>
          <w:lang w:val="sr-Latn-CS"/>
        </w:rPr>
        <w:t>klikom na dugme „</w:t>
      </w:r>
      <w:r w:rsidR="00AA373B">
        <w:rPr>
          <w:lang w:val="sr-Latn-CS"/>
        </w:rPr>
        <w:t>P</w:t>
      </w:r>
      <w:r>
        <w:rPr>
          <w:lang w:val="sr-Latn-CS"/>
        </w:rPr>
        <w:t>otvrdi</w:t>
      </w:r>
      <w:r w:rsidR="00AA373B">
        <w:rPr>
          <w:lang w:val="sr-Latn-CS"/>
        </w:rPr>
        <w:t xml:space="preserve"> prijavu</w:t>
      </w:r>
      <w:r>
        <w:rPr>
          <w:lang w:val="sr-Latn-CS"/>
        </w:rPr>
        <w:t>“.</w:t>
      </w:r>
    </w:p>
    <w:p w14:paraId="0345C688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6DDEFED" w14:textId="77777777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B4A2A7F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574D1AFC" w14:textId="5008A0FB" w:rsidR="004819E2" w:rsidRDefault="004819E2" w:rsidP="004819E2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Prikazuje se stranica sa novim, osveženim </w:t>
      </w:r>
      <w:r w:rsidR="00AA373B">
        <w:rPr>
          <w:lang w:val="sr-Latn-CS"/>
        </w:rPr>
        <w:t>prikazom za zeljenu prijavu</w:t>
      </w:r>
      <w:r>
        <w:rPr>
          <w:lang w:val="sr-Latn-CS"/>
        </w:rPr>
        <w:t>.</w:t>
      </w:r>
    </w:p>
    <w:p w14:paraId="44110F03" w14:textId="3C49D032" w:rsidR="004819E2" w:rsidRDefault="00D55342" w:rsidP="004819E2">
      <w:pPr>
        <w:pStyle w:val="Heading2"/>
        <w:numPr>
          <w:ilvl w:val="1"/>
          <w:numId w:val="22"/>
        </w:numPr>
        <w:rPr>
          <w:lang w:val="sr-Latn-CS"/>
        </w:rPr>
      </w:pPr>
      <w:r>
        <w:rPr>
          <w:lang w:val="sr-Latn-CS"/>
        </w:rPr>
        <w:t>Zahtev za donaciju</w:t>
      </w:r>
    </w:p>
    <w:p w14:paraId="5D79BB48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212A727" w14:textId="0795AE51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 xml:space="preserve">Korisnik ima mogućnost </w:t>
      </w:r>
      <w:r w:rsidR="00D55342">
        <w:rPr>
          <w:lang w:val="sr-Latn-CS"/>
        </w:rPr>
        <w:t>zahtevanja donacije</w:t>
      </w:r>
      <w:r>
        <w:rPr>
          <w:lang w:val="sr-Latn-CS"/>
        </w:rPr>
        <w:t>.</w:t>
      </w:r>
    </w:p>
    <w:p w14:paraId="40A34F85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42E7EAD" w14:textId="144D0ACE" w:rsidR="004819E2" w:rsidRDefault="004819E2" w:rsidP="004819E2">
      <w:pPr>
        <w:pStyle w:val="BodyText"/>
        <w:keepNext/>
        <w:rPr>
          <w:lang w:val="sr-Latn-CS"/>
        </w:rPr>
      </w:pPr>
      <w:r>
        <w:rPr>
          <w:lang w:val="sr-Latn-CS"/>
        </w:rPr>
        <w:t>Korisnik, Administrator stranice</w:t>
      </w:r>
    </w:p>
    <w:p w14:paraId="16BE9921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9053825" w14:textId="77777777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>Korisnik je prijavljen na stranicu.</w:t>
      </w:r>
    </w:p>
    <w:p w14:paraId="48479CE9" w14:textId="36B8696A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FC67E0F" w14:textId="776361CA" w:rsidR="00D55342" w:rsidRDefault="00D55342" w:rsidP="00D55342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>
        <w:rPr>
          <w:lang w:val="sr-Latn-CS"/>
        </w:rPr>
        <w:t>zeljenu kategoriju</w:t>
      </w:r>
      <w:r>
        <w:rPr>
          <w:lang w:val="sr-Latn-CS"/>
        </w:rPr>
        <w:t>.</w:t>
      </w:r>
    </w:p>
    <w:p w14:paraId="4CDEB21B" w14:textId="22E73646" w:rsidR="00D55342" w:rsidRDefault="00D55342" w:rsidP="00D55342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CS"/>
        </w:rPr>
        <w:t>donacijama o zeljenoj kategoriji</w:t>
      </w:r>
      <w:r>
        <w:rPr>
          <w:lang w:val="sr-Latn-CS"/>
        </w:rPr>
        <w:t>.</w:t>
      </w:r>
    </w:p>
    <w:p w14:paraId="1663998A" w14:textId="0BB0F093" w:rsidR="00D55342" w:rsidRDefault="00D55342" w:rsidP="00D55342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 xml:space="preserve">Klikom na </w:t>
      </w:r>
      <w:r w:rsidR="001449E5">
        <w:rPr>
          <w:lang w:val="sr-Latn-CS"/>
        </w:rPr>
        <w:t>zeljenu donaciju,</w:t>
      </w:r>
      <w:r>
        <w:rPr>
          <w:lang w:val="sr-Latn-CS"/>
        </w:rPr>
        <w:t xml:space="preserve"> </w:t>
      </w:r>
      <w:r w:rsidR="001449E5">
        <w:rPr>
          <w:lang w:val="sr-Latn-CS"/>
        </w:rPr>
        <w:t>salje se zahtev korisnika za tom donacijom</w:t>
      </w:r>
      <w:r>
        <w:rPr>
          <w:lang w:val="sr-Latn-CS"/>
        </w:rPr>
        <w:t>.</w:t>
      </w:r>
    </w:p>
    <w:p w14:paraId="7798B37E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82ADC77" w14:textId="77777777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F588617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86C9A2D" w14:textId="146E3E73" w:rsidR="004819E2" w:rsidRDefault="001449E5" w:rsidP="004819E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9639712" w14:textId="77777777" w:rsidR="004819E2" w:rsidRDefault="004819E2" w:rsidP="004819E2">
      <w:pPr>
        <w:pStyle w:val="BodyText"/>
        <w:ind w:left="0"/>
        <w:rPr>
          <w:lang w:val="sr-Latn-CS"/>
        </w:rPr>
      </w:pPr>
    </w:p>
    <w:p w14:paraId="303F5B4D" w14:textId="77777777" w:rsidR="004819E2" w:rsidRDefault="004819E2" w:rsidP="004819E2">
      <w:pPr>
        <w:pStyle w:val="Heading2"/>
        <w:numPr>
          <w:ilvl w:val="1"/>
          <w:numId w:val="22"/>
        </w:numPr>
        <w:rPr>
          <w:lang w:val="sr-Latn-CS"/>
        </w:rPr>
      </w:pPr>
      <w:r>
        <w:rPr>
          <w:lang w:val="sr-Latn-CS"/>
        </w:rPr>
        <w:t>Održavanje sistema</w:t>
      </w:r>
    </w:p>
    <w:p w14:paraId="099E5824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AA823AA" w14:textId="41A7454A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 xml:space="preserve">Administrator stranice obezbeđuje jednostavan pristup i dostupnost </w:t>
      </w:r>
      <w:r w:rsidR="000176C3">
        <w:rPr>
          <w:lang w:val="sr-Latn-CS"/>
        </w:rPr>
        <w:t>BeHuman</w:t>
      </w:r>
      <w:r>
        <w:rPr>
          <w:lang w:val="sr-Latn-CS"/>
        </w:rPr>
        <w:t xml:space="preserve"> stranice.</w:t>
      </w:r>
    </w:p>
    <w:p w14:paraId="3F6CE848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017DC7C" w14:textId="77777777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>Administrator stranice</w:t>
      </w:r>
    </w:p>
    <w:p w14:paraId="3E726214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5297BB9" w14:textId="77777777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>Korisnik je prijavljen na stranicu kao administrator stranice.</w:t>
      </w:r>
    </w:p>
    <w:p w14:paraId="637C359B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F216D80" w14:textId="77777777" w:rsidR="004819E2" w:rsidRDefault="004819E2" w:rsidP="004819E2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Administrator održava sistem funkcionalnim.</w:t>
      </w:r>
    </w:p>
    <w:p w14:paraId="30729A72" w14:textId="77777777" w:rsidR="004819E2" w:rsidRDefault="004819E2" w:rsidP="004819E2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Administrator vrši testiranje sistema u cilju pouzdanosti istog.</w:t>
      </w:r>
    </w:p>
    <w:p w14:paraId="379BE42D" w14:textId="77777777" w:rsidR="004819E2" w:rsidRDefault="004819E2" w:rsidP="004819E2">
      <w:pPr>
        <w:pStyle w:val="BodyText"/>
        <w:numPr>
          <w:ilvl w:val="0"/>
          <w:numId w:val="35"/>
        </w:numPr>
        <w:rPr>
          <w:b/>
          <w:bCs/>
          <w:lang w:val="sr-Latn-CS"/>
        </w:rPr>
      </w:pPr>
      <w:r>
        <w:rPr>
          <w:lang w:val="sr-Latn-CS"/>
        </w:rPr>
        <w:t>Administrator sluša primedbe korisnika sistema kako bi obezbedio što bolje korisničko iskustvo.</w:t>
      </w:r>
    </w:p>
    <w:p w14:paraId="728D673D" w14:textId="77777777" w:rsidR="004819E2" w:rsidRDefault="004819E2" w:rsidP="004819E2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5BE87A5" w14:textId="77777777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966A1C6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1592B28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Zadovoljni korisnici.</w:t>
      </w:r>
    </w:p>
    <w:p w14:paraId="74D96B87" w14:textId="77777777" w:rsidR="004819E2" w:rsidRDefault="004819E2" w:rsidP="004819E2">
      <w:pPr>
        <w:pStyle w:val="BodyText"/>
        <w:rPr>
          <w:lang w:val="sr-Latn-CS"/>
        </w:rPr>
      </w:pPr>
    </w:p>
    <w:p w14:paraId="53FF1D9E" w14:textId="7879A712" w:rsidR="004819E2" w:rsidRDefault="004819E2" w:rsidP="004819E2">
      <w:pPr>
        <w:pStyle w:val="Heading2"/>
        <w:numPr>
          <w:ilvl w:val="1"/>
          <w:numId w:val="22"/>
        </w:numPr>
        <w:rPr>
          <w:lang w:val="sr-Latn-CS"/>
        </w:rPr>
      </w:pPr>
      <w:r>
        <w:rPr>
          <w:lang w:val="sr-Latn-CS"/>
        </w:rPr>
        <w:lastRenderedPageBreak/>
        <w:t xml:space="preserve">Dodavanje novih </w:t>
      </w:r>
      <w:r w:rsidR="000176C3">
        <w:rPr>
          <w:lang w:val="sr-Latn-CS"/>
        </w:rPr>
        <w:t>donacija</w:t>
      </w:r>
      <w:r>
        <w:rPr>
          <w:lang w:val="sr-Latn-CS"/>
        </w:rPr>
        <w:t xml:space="preserve"> u bazu podataka</w:t>
      </w:r>
    </w:p>
    <w:p w14:paraId="7D200EBC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1E2486B" w14:textId="576956F5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 xml:space="preserve">Adminisrator stranice dodaje nove </w:t>
      </w:r>
      <w:r w:rsidR="000176C3">
        <w:rPr>
          <w:lang w:val="sr-Latn-CS"/>
        </w:rPr>
        <w:t>donacije</w:t>
      </w:r>
      <w:r>
        <w:rPr>
          <w:lang w:val="sr-Latn-CS"/>
        </w:rPr>
        <w:t xml:space="preserve"> i informacije o njima u bazu podataka.</w:t>
      </w:r>
    </w:p>
    <w:p w14:paraId="7101101A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0D3B07A" w14:textId="77777777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>Administrator stranice</w:t>
      </w:r>
    </w:p>
    <w:p w14:paraId="64261C0C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50EEF7F" w14:textId="77777777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>Korisnik je prijavljen na stranicu kao administrator stranice.</w:t>
      </w:r>
    </w:p>
    <w:p w14:paraId="4906ADA2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03FF92B" w14:textId="16C5B5B1" w:rsidR="004819E2" w:rsidRDefault="004819E2" w:rsidP="004819E2">
      <w:pPr>
        <w:pStyle w:val="BodyText"/>
        <w:numPr>
          <w:ilvl w:val="0"/>
          <w:numId w:val="36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Administrator prelazi na stranicu sa listom </w:t>
      </w:r>
      <w:r w:rsidR="000176C3">
        <w:rPr>
          <w:lang w:val="sr-Latn-CS"/>
        </w:rPr>
        <w:t>donacija</w:t>
      </w:r>
      <w:r>
        <w:rPr>
          <w:lang w:val="sr-Latn-CS"/>
        </w:rPr>
        <w:t>.</w:t>
      </w:r>
    </w:p>
    <w:p w14:paraId="5146ADE1" w14:textId="7AC25A39" w:rsidR="004819E2" w:rsidRDefault="004819E2" w:rsidP="004819E2">
      <w:pPr>
        <w:pStyle w:val="BodyText"/>
        <w:numPr>
          <w:ilvl w:val="0"/>
          <w:numId w:val="36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Klikom na dugme „dodaj </w:t>
      </w:r>
      <w:r w:rsidR="000176C3">
        <w:rPr>
          <w:lang w:val="sr-Latn-CS"/>
        </w:rPr>
        <w:t>donaciju</w:t>
      </w:r>
      <w:r>
        <w:rPr>
          <w:lang w:val="sr-Latn-CS"/>
        </w:rPr>
        <w:t xml:space="preserve">“, administrator otvara formu za dodavanje </w:t>
      </w:r>
      <w:r w:rsidR="000176C3">
        <w:rPr>
          <w:lang w:val="sr-Latn-CS"/>
        </w:rPr>
        <w:t>donacija</w:t>
      </w:r>
      <w:r>
        <w:rPr>
          <w:lang w:val="sr-Latn-CS"/>
        </w:rPr>
        <w:t>.</w:t>
      </w:r>
    </w:p>
    <w:p w14:paraId="1F89609D" w14:textId="57E51F02" w:rsidR="004819E2" w:rsidRDefault="004819E2" w:rsidP="004819E2">
      <w:pPr>
        <w:pStyle w:val="BodyText"/>
        <w:numPr>
          <w:ilvl w:val="0"/>
          <w:numId w:val="36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Administrator unosi informacije o </w:t>
      </w:r>
      <w:r w:rsidR="000176C3">
        <w:rPr>
          <w:lang w:val="sr-Latn-CS"/>
        </w:rPr>
        <w:t>donaciji</w:t>
      </w:r>
      <w:r>
        <w:rPr>
          <w:lang w:val="sr-Latn-CS"/>
        </w:rPr>
        <w:t>.</w:t>
      </w:r>
    </w:p>
    <w:p w14:paraId="744C32A3" w14:textId="77777777" w:rsidR="004819E2" w:rsidRDefault="004819E2" w:rsidP="004819E2">
      <w:pPr>
        <w:pStyle w:val="BodyText"/>
        <w:numPr>
          <w:ilvl w:val="0"/>
          <w:numId w:val="36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Administrator potvrđuje postupak klikom na dugme „potvrdi“.</w:t>
      </w:r>
    </w:p>
    <w:p w14:paraId="2A3F7B9F" w14:textId="77777777" w:rsidR="004819E2" w:rsidRDefault="004819E2" w:rsidP="004819E2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0764585" w14:textId="77777777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455F973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14F8D76" w14:textId="05FAC7AC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 xml:space="preserve">Lista </w:t>
      </w:r>
      <w:r w:rsidR="000176C3">
        <w:rPr>
          <w:lang w:val="sr-Latn-CS"/>
        </w:rPr>
        <w:t>donacija</w:t>
      </w:r>
      <w:r>
        <w:rPr>
          <w:lang w:val="sr-Latn-CS"/>
        </w:rPr>
        <w:t xml:space="preserve"> se proširuje novom</w:t>
      </w:r>
      <w:r w:rsidR="000176C3">
        <w:rPr>
          <w:lang w:val="sr-Latn-CS"/>
        </w:rPr>
        <w:t xml:space="preserve"> donacijom</w:t>
      </w:r>
      <w:r>
        <w:rPr>
          <w:lang w:val="sr-Latn-CS"/>
        </w:rPr>
        <w:t>.</w:t>
      </w:r>
    </w:p>
    <w:p w14:paraId="43F2DC28" w14:textId="77777777" w:rsidR="004819E2" w:rsidRDefault="004819E2" w:rsidP="004819E2">
      <w:pPr>
        <w:pStyle w:val="BodyText"/>
        <w:rPr>
          <w:lang w:val="sr-Latn-CS"/>
        </w:rPr>
      </w:pPr>
    </w:p>
    <w:p w14:paraId="56F4C0C6" w14:textId="77777777" w:rsidR="004819E2" w:rsidRDefault="004819E2" w:rsidP="004819E2">
      <w:pPr>
        <w:pStyle w:val="Heading2"/>
        <w:numPr>
          <w:ilvl w:val="1"/>
          <w:numId w:val="22"/>
        </w:numPr>
        <w:rPr>
          <w:lang w:val="sr-Latn-CS"/>
        </w:rPr>
      </w:pPr>
      <w:r>
        <w:rPr>
          <w:lang w:val="sr-Latn-CS"/>
        </w:rPr>
        <w:t>Odobravanje korisnika</w:t>
      </w:r>
    </w:p>
    <w:p w14:paraId="06944865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1AA03B7" w14:textId="77777777" w:rsidR="004819E2" w:rsidRDefault="004819E2" w:rsidP="004819E2">
      <w:pPr>
        <w:pStyle w:val="BodyText"/>
        <w:rPr>
          <w:lang w:val="sr-Latn-RS"/>
        </w:rPr>
      </w:pPr>
      <w:r>
        <w:rPr>
          <w:lang w:val="sr-Latn-CS"/>
        </w:rPr>
        <w:t xml:space="preserve">Administrator </w:t>
      </w:r>
      <w:r>
        <w:rPr>
          <w:lang w:val="sr-Latn-RS"/>
        </w:rPr>
        <w:t>stranice vrši odobravanje novih korisničkih naloga.</w:t>
      </w:r>
    </w:p>
    <w:p w14:paraId="725D3FB8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E62778B" w14:textId="77777777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>Administrator stranice</w:t>
      </w:r>
    </w:p>
    <w:p w14:paraId="22910510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07BEA24" w14:textId="77777777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>Korisnik je prijavljen na stranicu kao administrator stranice.</w:t>
      </w:r>
    </w:p>
    <w:p w14:paraId="1CD22AD1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 dodavanje korisnika:</w:t>
      </w:r>
    </w:p>
    <w:p w14:paraId="45C14F32" w14:textId="77777777" w:rsidR="004819E2" w:rsidRDefault="004819E2" w:rsidP="004819E2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Administrator prelazi na stranicu sa listom naloga koji čekaju odobrenje.</w:t>
      </w:r>
    </w:p>
    <w:p w14:paraId="2407FEA4" w14:textId="77777777" w:rsidR="004819E2" w:rsidRDefault="004819E2" w:rsidP="004819E2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Klikom na dugme „odobri“, administrator ima mogućnost odobravanja bilo kog naloga sa liste.</w:t>
      </w:r>
    </w:p>
    <w:p w14:paraId="61C0AC5F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7A1ADB3" w14:textId="77777777" w:rsidR="004819E2" w:rsidRDefault="004819E2" w:rsidP="004819E2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rPr>
          <w:lang w:val="sr-Latn-CS"/>
        </w:rPr>
        <w:t>.</w:t>
      </w:r>
    </w:p>
    <w:p w14:paraId="5091892A" w14:textId="77777777" w:rsidR="004819E2" w:rsidRDefault="004819E2" w:rsidP="004819E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A47E1A0" w14:textId="77777777" w:rsidR="004819E2" w:rsidRDefault="004819E2" w:rsidP="004819E2">
      <w:pPr>
        <w:pStyle w:val="BodyText"/>
        <w:rPr>
          <w:lang w:val="sr-Latn-CS"/>
        </w:rPr>
      </w:pPr>
      <w:r>
        <w:rPr>
          <w:lang w:val="sr-Latn-CS"/>
        </w:rPr>
        <w:t>Izabrani korisnik je odobren.</w:t>
      </w:r>
    </w:p>
    <w:p w14:paraId="2553688C" w14:textId="77777777" w:rsidR="006E5E1D" w:rsidRDefault="006E5E1D" w:rsidP="006E5E1D">
      <w:pPr>
        <w:pStyle w:val="Heading1"/>
        <w:rPr>
          <w:lang w:val="sr-Latn-CS"/>
        </w:rPr>
      </w:pPr>
      <w:r>
        <w:rPr>
          <w:lang w:val="sr-Latn-CS"/>
        </w:rPr>
        <w:t>Dodatni zahtevi</w:t>
      </w:r>
      <w:bookmarkEnd w:id="13"/>
    </w:p>
    <w:p w14:paraId="0BDE98A8" w14:textId="77777777" w:rsidR="00834900" w:rsidRPr="003372D3" w:rsidRDefault="00132780" w:rsidP="00834900">
      <w:pPr>
        <w:pStyle w:val="Heading2"/>
        <w:rPr>
          <w:lang w:val="sr-Latn-CS"/>
        </w:rPr>
      </w:pPr>
      <w:bookmarkStart w:id="15" w:name="_Toc163018917"/>
      <w:r>
        <w:rPr>
          <w:lang w:val="sr-Latn-CS"/>
        </w:rPr>
        <w:t>Funkcionalnost</w:t>
      </w:r>
      <w:bookmarkEnd w:id="15"/>
    </w:p>
    <w:p w14:paraId="759317AE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27006653" w14:textId="73DB49B2" w:rsidR="00167FDF" w:rsidRDefault="00FB0333" w:rsidP="00DD0501">
      <w:pPr>
        <w:pStyle w:val="BodyText"/>
        <w:rPr>
          <w:lang w:val="sr-Latn-CS"/>
        </w:rPr>
      </w:pPr>
      <w:r>
        <w:rPr>
          <w:lang w:val="sr-Latn-CS"/>
        </w:rPr>
        <w:t>BeHuman</w:t>
      </w:r>
      <w:r w:rsidR="00167FDF">
        <w:rPr>
          <w:lang w:val="sr-Latn-CS"/>
        </w:rPr>
        <w:t xml:space="preserve"> </w:t>
      </w:r>
      <w:r>
        <w:rPr>
          <w:lang w:val="sr-Latn-CS"/>
        </w:rPr>
        <w:t>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55623839" w14:textId="77777777" w:rsidR="00834900" w:rsidRDefault="00834900" w:rsidP="00834900">
      <w:pPr>
        <w:pStyle w:val="Heading2"/>
        <w:rPr>
          <w:lang w:val="sr-Latn-CS"/>
        </w:rPr>
      </w:pPr>
      <w:bookmarkStart w:id="16" w:name="_Toc163018918"/>
      <w:r>
        <w:rPr>
          <w:lang w:val="sr-Latn-CS"/>
        </w:rPr>
        <w:lastRenderedPageBreak/>
        <w:t>Upotrebivost</w:t>
      </w:r>
      <w:bookmarkEnd w:id="16"/>
    </w:p>
    <w:p w14:paraId="3413B3C8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72E4C7A9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4DCC8D96" w14:textId="2CEF8237" w:rsidR="001517F6" w:rsidRDefault="00F220C7" w:rsidP="00FB0333">
      <w:pPr>
        <w:pStyle w:val="BodyText"/>
        <w:rPr>
          <w:lang w:val="sr-Latn-CS"/>
        </w:rPr>
      </w:pPr>
      <w:r>
        <w:rPr>
          <w:lang w:val="sr-Latn-CS"/>
        </w:rPr>
        <w:t>Korisnički interfejs</w:t>
      </w:r>
      <w:r w:rsidR="00FB0333">
        <w:rPr>
          <w:lang w:val="sr-Latn-CS"/>
        </w:rPr>
        <w:t xml:space="preserve"> BeHuman </w:t>
      </w:r>
      <w:r>
        <w:rPr>
          <w:lang w:val="sr-Latn-CS"/>
        </w:rPr>
        <w:t xml:space="preserve"> </w:t>
      </w:r>
      <w:r w:rsidR="00FB0333">
        <w:rPr>
          <w:lang w:val="sr-Latn-CS"/>
        </w:rPr>
        <w:t>aplikacija</w:t>
      </w:r>
      <w:r>
        <w:rPr>
          <w:lang w:val="sr-Latn-CS"/>
        </w:rPr>
        <w:t xml:space="preserve"> će biti dizajniran tako da bude omogućeno</w:t>
      </w:r>
      <w:r w:rsidR="00FB0333" w:rsidRPr="00FB0333">
        <w:rPr>
          <w:lang w:val="sr-Latn-CS"/>
        </w:rPr>
        <w:t xml:space="preserve"> </w:t>
      </w:r>
      <w:r w:rsidR="00FB0333">
        <w:rPr>
          <w:lang w:val="sr-Latn-CS"/>
        </w:rPr>
        <w:t xml:space="preserve">jednostavan i moderan, </w:t>
      </w:r>
      <w:r w:rsidR="00FB0333">
        <w:rPr>
          <w:lang w:val="sr-Latn-RS"/>
        </w:rPr>
        <w:t>čime</w:t>
      </w:r>
      <w:r w:rsidR="00FB0333">
        <w:rPr>
          <w:lang w:val="sr-Latn-CS"/>
        </w:rPr>
        <w:t xml:space="preserve"> će se omogućiti svim korisnicima lako i intuitivno korišćenje svih implementiranih funkcionalnosti sistema i korišćenje na različitim tipovima uređaja bez organizovanja dodatne obuke za korišćenje aplikacije.</w:t>
      </w:r>
      <w:r w:rsidR="00FB0333">
        <w:rPr>
          <w:lang w:val="sr-Latn-CS"/>
        </w:rPr>
        <w:t xml:space="preserve"> </w:t>
      </w:r>
    </w:p>
    <w:p w14:paraId="3B60A29D" w14:textId="77777777" w:rsidR="00834900" w:rsidRPr="003372D3" w:rsidRDefault="00834900" w:rsidP="00834900">
      <w:pPr>
        <w:pStyle w:val="Heading2"/>
        <w:rPr>
          <w:lang w:val="sr-Latn-CS"/>
        </w:rPr>
      </w:pPr>
      <w:bookmarkStart w:id="17" w:name="_Toc163018919"/>
      <w:r>
        <w:rPr>
          <w:lang w:val="sr-Latn-CS"/>
        </w:rPr>
        <w:t>Pouzdanost</w:t>
      </w:r>
      <w:bookmarkEnd w:id="17"/>
    </w:p>
    <w:p w14:paraId="054B22D3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2E83BE90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0F325FD9" w14:textId="44E6496E" w:rsidR="001517F6" w:rsidRDefault="00FB0333" w:rsidP="00456A20">
      <w:pPr>
        <w:pStyle w:val="BodyText"/>
        <w:rPr>
          <w:lang w:val="sr-Latn-CS"/>
        </w:rPr>
      </w:pPr>
      <w:r>
        <w:rPr>
          <w:lang w:val="sr-Latn-CS"/>
        </w:rPr>
        <w:t>BeHuman</w:t>
      </w:r>
      <w:r w:rsidR="00456A20">
        <w:rPr>
          <w:lang w:val="sr-Latn-CS"/>
        </w:rPr>
        <w:t xml:space="preserve"> </w:t>
      </w:r>
      <w:r>
        <w:rPr>
          <w:lang w:val="sr-Latn-CS"/>
        </w:rPr>
        <w:t>aplikacija</w:t>
      </w:r>
      <w:r w:rsidR="00456A20">
        <w:rPr>
          <w:lang w:val="sr-Latn-CS"/>
        </w:rPr>
        <w:t xml:space="preserve"> će biti dostup</w:t>
      </w:r>
      <w:r>
        <w:rPr>
          <w:lang w:val="sr-Latn-CS"/>
        </w:rPr>
        <w:t>na</w:t>
      </w:r>
      <w:r w:rsidR="00456A20">
        <w:rPr>
          <w:lang w:val="sr-Latn-CS"/>
        </w:rPr>
        <w:t xml:space="preserve"> 24 časa dnevno, 7 dana u nedelji. Vreme kada </w:t>
      </w:r>
      <w:r>
        <w:rPr>
          <w:lang w:val="sr-Latn-CS"/>
        </w:rPr>
        <w:t>aplikacija</w:t>
      </w:r>
      <w:r w:rsidR="00456A20">
        <w:rPr>
          <w:lang w:val="sr-Latn-CS"/>
        </w:rPr>
        <w:t xml:space="preserve"> nije dostup</w:t>
      </w:r>
      <w:r>
        <w:rPr>
          <w:lang w:val="sr-Latn-CS"/>
        </w:rPr>
        <w:t>na</w:t>
      </w:r>
      <w:r w:rsidR="00456A20">
        <w:rPr>
          <w:lang w:val="sr-Latn-CS"/>
        </w:rPr>
        <w:t xml:space="preserve"> ne sme da pređe 10%.</w:t>
      </w:r>
    </w:p>
    <w:p w14:paraId="1A93D0E4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33C17220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1F44116A" w14:textId="77777777" w:rsidR="00834900" w:rsidRPr="003372D3" w:rsidRDefault="00834900" w:rsidP="00834900">
      <w:pPr>
        <w:pStyle w:val="Heading2"/>
        <w:rPr>
          <w:lang w:val="sr-Latn-CS"/>
        </w:rPr>
      </w:pPr>
      <w:bookmarkStart w:id="18" w:name="_Toc163018920"/>
      <w:r>
        <w:rPr>
          <w:lang w:val="sr-Latn-CS"/>
        </w:rPr>
        <w:t>Performanse</w:t>
      </w:r>
      <w:bookmarkEnd w:id="18"/>
    </w:p>
    <w:p w14:paraId="115CD68B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319F4D77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476BA632" w14:textId="65372579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</w:t>
      </w:r>
      <w:r w:rsidR="00FB0333">
        <w:rPr>
          <w:lang w:val="sr-Latn-CS"/>
        </w:rPr>
        <w:t>aplikaciji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07D3AF73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5EFE75BD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62F7BEE1" w14:textId="77777777" w:rsidR="00834900" w:rsidRPr="003372D3" w:rsidRDefault="00E41E1D" w:rsidP="00E41E1D">
      <w:pPr>
        <w:pStyle w:val="Heading2"/>
        <w:rPr>
          <w:lang w:val="sr-Latn-CS"/>
        </w:rPr>
      </w:pPr>
      <w:bookmarkStart w:id="19" w:name="_Toc163018921"/>
      <w:r>
        <w:rPr>
          <w:lang w:val="sr-Latn-CS"/>
        </w:rPr>
        <w:t>Podrška i održavanje</w:t>
      </w:r>
      <w:bookmarkEnd w:id="19"/>
    </w:p>
    <w:p w14:paraId="5562BB2B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47B33D02" w14:textId="6B69FBEB" w:rsidR="00114E2C" w:rsidRDefault="00FB0333" w:rsidP="00114E2C">
      <w:pPr>
        <w:pStyle w:val="BodyText"/>
        <w:rPr>
          <w:lang w:val="sr-Latn-CS"/>
        </w:rPr>
      </w:pPr>
      <w:r>
        <w:rPr>
          <w:lang w:val="sr-Latn-CS"/>
        </w:rPr>
        <w:t>BeHuman</w:t>
      </w:r>
      <w:r w:rsidR="00114E2C">
        <w:rPr>
          <w:lang w:val="sr-Latn-CS"/>
        </w:rPr>
        <w:t xml:space="preserve"> </w:t>
      </w:r>
      <w:r>
        <w:rPr>
          <w:lang w:val="sr-Latn-CS"/>
        </w:rPr>
        <w:t>aplikacija</w:t>
      </w:r>
      <w:r w:rsidR="00114E2C">
        <w:rPr>
          <w:lang w:val="sr-Latn-CS"/>
        </w:rPr>
        <w:t xml:space="preserve"> ne zahteva posebnu podršku i održavanje.</w:t>
      </w:r>
    </w:p>
    <w:p w14:paraId="42384E24" w14:textId="77777777" w:rsidR="00834900" w:rsidRPr="003372D3" w:rsidRDefault="00834900" w:rsidP="00E41E1D">
      <w:pPr>
        <w:pStyle w:val="Heading2"/>
        <w:rPr>
          <w:lang w:val="sr-Latn-CS"/>
        </w:rPr>
      </w:pPr>
      <w:bookmarkStart w:id="20" w:name="_Toc163018922"/>
      <w:r>
        <w:rPr>
          <w:lang w:val="sr-Latn-CS"/>
        </w:rPr>
        <w:t>Ograničenja</w:t>
      </w:r>
      <w:bookmarkEnd w:id="20"/>
    </w:p>
    <w:p w14:paraId="051AA1CF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69BE36CC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41491D94" w14:textId="3A141052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</w:t>
      </w:r>
      <w:r w:rsidR="00B70F6F">
        <w:rPr>
          <w:lang w:val="sr-Latn-CS"/>
        </w:rPr>
        <w:t xml:space="preserve">IV procesorom i 512 MB RAM </w:t>
      </w:r>
      <w:r>
        <w:rPr>
          <w:lang w:val="sr-Latn-CS"/>
        </w:rPr>
        <w:t xml:space="preserve">memorije. </w:t>
      </w:r>
    </w:p>
    <w:p w14:paraId="2D009F11" w14:textId="408BE2A9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B70F6F">
        <w:rPr>
          <w:lang w:val="sr-Latn-CS"/>
        </w:rPr>
        <w:t xml:space="preserve">Ryzen 3300x i 8GB RAM </w:t>
      </w:r>
      <w:r>
        <w:rPr>
          <w:lang w:val="sr-Latn-CS"/>
        </w:rPr>
        <w:t>memorije.</w:t>
      </w:r>
    </w:p>
    <w:p w14:paraId="0BE32306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23C35A79" w14:textId="06F871DD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B70F6F">
        <w:rPr>
          <w:lang w:val="sr-Latn-CS"/>
        </w:rPr>
        <w:t>BeHuman</w:t>
      </w:r>
      <w:r>
        <w:rPr>
          <w:lang w:val="sr-Latn-CS"/>
        </w:rPr>
        <w:t xml:space="preserve"> </w:t>
      </w:r>
      <w:r w:rsidR="00B70F6F">
        <w:rPr>
          <w:lang w:val="sr-Latn-CS"/>
        </w:rPr>
        <w:t>aplikacija</w:t>
      </w:r>
      <w:r>
        <w:rPr>
          <w:lang w:val="sr-Latn-CS"/>
        </w:rPr>
        <w:t xml:space="preserve"> će biti optimizov</w:t>
      </w:r>
      <w:r w:rsidR="00B70F6F">
        <w:rPr>
          <w:lang w:val="sr-Latn-CS"/>
        </w:rPr>
        <w:t>ana</w:t>
      </w:r>
      <w:r>
        <w:rPr>
          <w:lang w:val="sr-Latn-CS"/>
        </w:rPr>
        <w:t xml:space="preserve"> za sledeće Web čitače: </w:t>
      </w:r>
      <w:r w:rsidR="00B70F6F">
        <w:rPr>
          <w:lang w:val="sr-Latn-CS"/>
        </w:rPr>
        <w:t>Google Chrome 75.0 i noviji, Firefox (Mozilla) 65.0 i noviji, Opera 60.0 i noviji i Microsoft Edge.</w:t>
      </w:r>
    </w:p>
    <w:sectPr w:rsidR="00834900" w:rsidRPr="00397DD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F30CF" w14:textId="77777777" w:rsidR="006C72EB" w:rsidRDefault="006C72EB">
      <w:r>
        <w:separator/>
      </w:r>
    </w:p>
  </w:endnote>
  <w:endnote w:type="continuationSeparator" w:id="0">
    <w:p w14:paraId="6878F3A3" w14:textId="77777777" w:rsidR="006C72EB" w:rsidRDefault="006C7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120E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896D1D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389844EF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D334F19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46E6CE4" w14:textId="236690DA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D43534">
            <w:rPr>
              <w:lang w:val="sr-Latn-CS"/>
            </w:rPr>
            <w:t>M3</w:t>
          </w:r>
          <w:r w:rsidRPr="003372D3">
            <w:rPr>
              <w:lang w:val="sr-Latn-CS"/>
            </w:rPr>
            <w:t>, 20</w:t>
          </w:r>
          <w:r w:rsidR="00D43534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B543595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6C72EB">
            <w:fldChar w:fldCharType="begin"/>
          </w:r>
          <w:r w:rsidR="006C72EB">
            <w:instrText xml:space="preserve"> NUMPAGES  \* MERGEFORMAT </w:instrText>
          </w:r>
          <w:r w:rsidR="006C72EB">
            <w:fldChar w:fldCharType="separate"/>
          </w:r>
          <w:r w:rsidR="00723D7F">
            <w:rPr>
              <w:rStyle w:val="PageNumber"/>
              <w:noProof/>
              <w:lang w:val="sr-Latn-CS"/>
            </w:rPr>
            <w:t>19</w:t>
          </w:r>
          <w:r w:rsidR="006C72EB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44995A51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3215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7727" w14:textId="77777777" w:rsidR="006C72EB" w:rsidRDefault="006C72EB">
      <w:r>
        <w:separator/>
      </w:r>
    </w:p>
  </w:footnote>
  <w:footnote w:type="continuationSeparator" w:id="0">
    <w:p w14:paraId="4D303783" w14:textId="77777777" w:rsidR="006C72EB" w:rsidRDefault="006C7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6060F" w14:textId="77777777" w:rsidR="002C12A7" w:rsidRDefault="002C12A7">
    <w:pPr>
      <w:rPr>
        <w:sz w:val="24"/>
      </w:rPr>
    </w:pPr>
  </w:p>
  <w:p w14:paraId="3AC33EAC" w14:textId="77777777" w:rsidR="002C12A7" w:rsidRDefault="002C12A7">
    <w:pPr>
      <w:pBdr>
        <w:top w:val="single" w:sz="6" w:space="1" w:color="auto"/>
      </w:pBdr>
      <w:rPr>
        <w:sz w:val="24"/>
      </w:rPr>
    </w:pPr>
  </w:p>
  <w:p w14:paraId="6F48226D" w14:textId="3E86C299" w:rsidR="002C12A7" w:rsidRDefault="00D4353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M3</w:t>
    </w:r>
  </w:p>
  <w:p w14:paraId="3D5D968D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4A6568E0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07652455" w14:textId="77777777">
      <w:tc>
        <w:tcPr>
          <w:tcW w:w="6379" w:type="dxa"/>
        </w:tcPr>
        <w:p w14:paraId="04CC5508" w14:textId="3A0844EF" w:rsidR="002C12A7" w:rsidRPr="003372D3" w:rsidRDefault="00D43534">
          <w:pPr>
            <w:rPr>
              <w:lang w:val="sr-Latn-CS"/>
            </w:rPr>
          </w:pPr>
          <w:r>
            <w:rPr>
              <w:lang w:val="sr-Latn-CS"/>
            </w:rPr>
            <w:t>BeHuman</w:t>
          </w:r>
        </w:p>
      </w:tc>
      <w:tc>
        <w:tcPr>
          <w:tcW w:w="3179" w:type="dxa"/>
        </w:tcPr>
        <w:p w14:paraId="2DE6B972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70590912" w14:textId="77777777">
      <w:tc>
        <w:tcPr>
          <w:tcW w:w="6379" w:type="dxa"/>
        </w:tcPr>
        <w:p w14:paraId="4E2F8328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0FC76ACE" w14:textId="73890359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D43534">
            <w:rPr>
              <w:lang w:val="sr-Latn-CS"/>
            </w:rPr>
            <w:t>14</w:t>
          </w:r>
          <w:r w:rsidRPr="003372D3">
            <w:rPr>
              <w:lang w:val="sr-Latn-CS"/>
            </w:rPr>
            <w:t>.0</w:t>
          </w:r>
          <w:r w:rsidR="00D43534"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 w:rsidR="00D43534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6A328416" w14:textId="77777777">
      <w:tc>
        <w:tcPr>
          <w:tcW w:w="9558" w:type="dxa"/>
          <w:gridSpan w:val="2"/>
        </w:tcPr>
        <w:p w14:paraId="22BDE623" w14:textId="6F79191C" w:rsidR="002C12A7" w:rsidRPr="003372D3" w:rsidRDefault="00D43534">
          <w:pPr>
            <w:rPr>
              <w:lang w:val="sr-Latn-CS"/>
            </w:rPr>
          </w:pPr>
          <w:r>
            <w:rPr>
              <w:lang w:val="sr-Latn-CS"/>
            </w:rPr>
            <w:t>M3</w:t>
          </w:r>
          <w:r w:rsidR="002C12A7" w:rsidRPr="003372D3">
            <w:rPr>
              <w:lang w:val="sr-Latn-CS"/>
            </w:rPr>
            <w:t>-</w:t>
          </w:r>
          <w:r>
            <w:rPr>
              <w:lang w:val="sr-Latn-CS"/>
            </w:rPr>
            <w:t>BeHuman</w:t>
          </w:r>
          <w:r w:rsidR="002C12A7" w:rsidRPr="003372D3">
            <w:rPr>
              <w:lang w:val="sr-Latn-CS"/>
            </w:rPr>
            <w:t>-0</w:t>
          </w:r>
          <w:r w:rsidR="002C12A7">
            <w:rPr>
              <w:lang w:val="sr-Latn-CS"/>
            </w:rPr>
            <w:t>4</w:t>
          </w:r>
        </w:p>
      </w:tc>
    </w:tr>
  </w:tbl>
  <w:p w14:paraId="2F0222C0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64B1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8B153D6"/>
    <w:multiLevelType w:val="multilevel"/>
    <w:tmpl w:val="28B153D6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7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4145249A"/>
    <w:multiLevelType w:val="multilevel"/>
    <w:tmpl w:val="4145249A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3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56742D7"/>
    <w:multiLevelType w:val="hybridMultilevel"/>
    <w:tmpl w:val="2C8EC754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99B01E1"/>
    <w:multiLevelType w:val="hybridMultilevel"/>
    <w:tmpl w:val="2C8EC754"/>
    <w:lvl w:ilvl="0" w:tplc="D86E75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C4D7DB4"/>
    <w:multiLevelType w:val="multilevel"/>
    <w:tmpl w:val="6BF4039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8" w15:restartNumberingAfterBreak="0">
    <w:nsid w:val="4DF50269"/>
    <w:multiLevelType w:val="multilevel"/>
    <w:tmpl w:val="2A2760CA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9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15F653B"/>
    <w:multiLevelType w:val="multilevel"/>
    <w:tmpl w:val="515F653B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2" w15:restartNumberingAfterBreak="0">
    <w:nsid w:val="547E1D4F"/>
    <w:multiLevelType w:val="multilevel"/>
    <w:tmpl w:val="28B153D6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3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 w15:restartNumberingAfterBreak="0">
    <w:nsid w:val="75824E00"/>
    <w:multiLevelType w:val="hybridMultilevel"/>
    <w:tmpl w:val="2C8EC754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96A2905"/>
    <w:multiLevelType w:val="multilevel"/>
    <w:tmpl w:val="796A2905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3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526556756">
    <w:abstractNumId w:val="30"/>
  </w:num>
  <w:num w:numId="2" w16cid:durableId="1677003181">
    <w:abstractNumId w:val="27"/>
  </w:num>
  <w:num w:numId="3" w16cid:durableId="1803107435">
    <w:abstractNumId w:val="3"/>
  </w:num>
  <w:num w:numId="4" w16cid:durableId="392195997">
    <w:abstractNumId w:val="11"/>
  </w:num>
  <w:num w:numId="5" w16cid:durableId="939220550">
    <w:abstractNumId w:val="19"/>
  </w:num>
  <w:num w:numId="6" w16cid:durableId="230696208">
    <w:abstractNumId w:val="4"/>
  </w:num>
  <w:num w:numId="7" w16cid:durableId="83501729">
    <w:abstractNumId w:val="10"/>
  </w:num>
  <w:num w:numId="8" w16cid:durableId="1277712875">
    <w:abstractNumId w:val="15"/>
  </w:num>
  <w:num w:numId="9" w16cid:durableId="1030447100">
    <w:abstractNumId w:val="23"/>
  </w:num>
  <w:num w:numId="10" w16cid:durableId="713235479">
    <w:abstractNumId w:val="8"/>
  </w:num>
  <w:num w:numId="11" w16cid:durableId="294409631">
    <w:abstractNumId w:val="0"/>
  </w:num>
  <w:num w:numId="12" w16cid:durableId="765804576">
    <w:abstractNumId w:val="5"/>
  </w:num>
  <w:num w:numId="13" w16cid:durableId="1794863828">
    <w:abstractNumId w:val="25"/>
  </w:num>
  <w:num w:numId="14" w16cid:durableId="1313633752">
    <w:abstractNumId w:val="1"/>
  </w:num>
  <w:num w:numId="15" w16cid:durableId="2020042149">
    <w:abstractNumId w:val="26"/>
  </w:num>
  <w:num w:numId="16" w16cid:durableId="1710951766">
    <w:abstractNumId w:val="24"/>
  </w:num>
  <w:num w:numId="17" w16cid:durableId="733506815">
    <w:abstractNumId w:val="13"/>
  </w:num>
  <w:num w:numId="18" w16cid:durableId="1767535874">
    <w:abstractNumId w:val="2"/>
  </w:num>
  <w:num w:numId="19" w16cid:durableId="693507271">
    <w:abstractNumId w:val="7"/>
  </w:num>
  <w:num w:numId="20" w16cid:durableId="871188448">
    <w:abstractNumId w:val="9"/>
  </w:num>
  <w:num w:numId="21" w16cid:durableId="1338769466">
    <w:abstractNumId w:val="20"/>
  </w:num>
  <w:num w:numId="22" w16cid:durableId="162149834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589009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415284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34502536">
    <w:abstractNumId w:val="16"/>
  </w:num>
  <w:num w:numId="26" w16cid:durableId="2025088229">
    <w:abstractNumId w:val="14"/>
  </w:num>
  <w:num w:numId="27" w16cid:durableId="565335606">
    <w:abstractNumId w:val="28"/>
  </w:num>
  <w:num w:numId="28" w16cid:durableId="16608152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395272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824444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8697657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217206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835252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45417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54950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265644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77308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77272039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12074"/>
    <w:rsid w:val="000176C3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0F56AD"/>
    <w:rsid w:val="00112218"/>
    <w:rsid w:val="00114E2C"/>
    <w:rsid w:val="00117032"/>
    <w:rsid w:val="0013157C"/>
    <w:rsid w:val="00132780"/>
    <w:rsid w:val="00143087"/>
    <w:rsid w:val="001449E5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4FA1"/>
    <w:rsid w:val="00205DF9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70678"/>
    <w:rsid w:val="002922C4"/>
    <w:rsid w:val="002A5B66"/>
    <w:rsid w:val="002A5E27"/>
    <w:rsid w:val="002A7107"/>
    <w:rsid w:val="002B5424"/>
    <w:rsid w:val="002C12A7"/>
    <w:rsid w:val="002C3BEB"/>
    <w:rsid w:val="002D5541"/>
    <w:rsid w:val="002E1608"/>
    <w:rsid w:val="00304194"/>
    <w:rsid w:val="003356F6"/>
    <w:rsid w:val="003372D3"/>
    <w:rsid w:val="00347321"/>
    <w:rsid w:val="00373231"/>
    <w:rsid w:val="0037398C"/>
    <w:rsid w:val="0038023B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26F1"/>
    <w:rsid w:val="00456A20"/>
    <w:rsid w:val="00460783"/>
    <w:rsid w:val="00473B3E"/>
    <w:rsid w:val="004819E2"/>
    <w:rsid w:val="004831AE"/>
    <w:rsid w:val="00491CC1"/>
    <w:rsid w:val="004C1EF3"/>
    <w:rsid w:val="004E0725"/>
    <w:rsid w:val="004E4574"/>
    <w:rsid w:val="004E6C9A"/>
    <w:rsid w:val="00500DA2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31C6F"/>
    <w:rsid w:val="0063291D"/>
    <w:rsid w:val="0063574A"/>
    <w:rsid w:val="00641AF4"/>
    <w:rsid w:val="00660B84"/>
    <w:rsid w:val="00662CF6"/>
    <w:rsid w:val="00677488"/>
    <w:rsid w:val="00686570"/>
    <w:rsid w:val="0069445A"/>
    <w:rsid w:val="006C2F57"/>
    <w:rsid w:val="006C72EB"/>
    <w:rsid w:val="006D2FE2"/>
    <w:rsid w:val="006E265B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0B82"/>
    <w:rsid w:val="007A40D6"/>
    <w:rsid w:val="007C4972"/>
    <w:rsid w:val="007C6B66"/>
    <w:rsid w:val="007E0B43"/>
    <w:rsid w:val="00804367"/>
    <w:rsid w:val="00834900"/>
    <w:rsid w:val="00874764"/>
    <w:rsid w:val="00885A38"/>
    <w:rsid w:val="008D40CE"/>
    <w:rsid w:val="009029D5"/>
    <w:rsid w:val="0090327F"/>
    <w:rsid w:val="009075F6"/>
    <w:rsid w:val="00910E6C"/>
    <w:rsid w:val="00915D60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E2FDC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A373B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53FBE"/>
    <w:rsid w:val="00B70376"/>
    <w:rsid w:val="00B70F6F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C5213"/>
    <w:rsid w:val="00CD05D0"/>
    <w:rsid w:val="00CF2AB8"/>
    <w:rsid w:val="00D00311"/>
    <w:rsid w:val="00D14007"/>
    <w:rsid w:val="00D20F4E"/>
    <w:rsid w:val="00D21A8C"/>
    <w:rsid w:val="00D270AF"/>
    <w:rsid w:val="00D27246"/>
    <w:rsid w:val="00D33256"/>
    <w:rsid w:val="00D402FD"/>
    <w:rsid w:val="00D43534"/>
    <w:rsid w:val="00D44844"/>
    <w:rsid w:val="00D55342"/>
    <w:rsid w:val="00D62AEA"/>
    <w:rsid w:val="00D67D2B"/>
    <w:rsid w:val="00D7252F"/>
    <w:rsid w:val="00D77D96"/>
    <w:rsid w:val="00DB4599"/>
    <w:rsid w:val="00DD0501"/>
    <w:rsid w:val="00DD4C2E"/>
    <w:rsid w:val="00DE3C0B"/>
    <w:rsid w:val="00DE518F"/>
    <w:rsid w:val="00E01AFB"/>
    <w:rsid w:val="00E061BD"/>
    <w:rsid w:val="00E15A22"/>
    <w:rsid w:val="00E177E4"/>
    <w:rsid w:val="00E24F40"/>
    <w:rsid w:val="00E41E1D"/>
    <w:rsid w:val="00E5055D"/>
    <w:rsid w:val="00E55045"/>
    <w:rsid w:val="00E604E6"/>
    <w:rsid w:val="00E73CCA"/>
    <w:rsid w:val="00E934AD"/>
    <w:rsid w:val="00EB10DF"/>
    <w:rsid w:val="00ED1FFE"/>
    <w:rsid w:val="00EE56F0"/>
    <w:rsid w:val="00F02B6F"/>
    <w:rsid w:val="00F06298"/>
    <w:rsid w:val="00F220C7"/>
    <w:rsid w:val="00F31591"/>
    <w:rsid w:val="00F33703"/>
    <w:rsid w:val="00F6331E"/>
    <w:rsid w:val="00F6773B"/>
    <w:rsid w:val="00F70F8C"/>
    <w:rsid w:val="00F8455A"/>
    <w:rsid w:val="00F93061"/>
    <w:rsid w:val="00FA57D9"/>
    <w:rsid w:val="00FB0333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6CAD10"/>
  <w15:docId w15:val="{D2C28A2A-6855-41DD-89D9-F81F4FBD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qFormat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TitleChar">
    <w:name w:val="Title Char"/>
    <w:basedOn w:val="DefaultParagraphFont"/>
    <w:link w:val="Title"/>
    <w:rsid w:val="00D43534"/>
    <w:rPr>
      <w:rFonts w:ascii="Arial" w:hAnsi="Arial" w:cs="Arial"/>
      <w:b/>
      <w:bCs/>
      <w:sz w:val="36"/>
      <w:szCs w:val="3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33703"/>
    <w:rPr>
      <w:lang w:eastAsia="sr-Latn-CS"/>
    </w:rPr>
  </w:style>
  <w:style w:type="character" w:customStyle="1" w:styleId="Heading2Char">
    <w:name w:val="Heading 2 Char"/>
    <w:basedOn w:val="DefaultParagraphFont"/>
    <w:link w:val="Heading2"/>
    <w:rsid w:val="00F33703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</TotalTime>
  <Pages>14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katar</cp:lastModifiedBy>
  <cp:revision>2</cp:revision>
  <cp:lastPrinted>1899-12-31T23:00:00Z</cp:lastPrinted>
  <dcterms:created xsi:type="dcterms:W3CDTF">2022-04-14T20:23:00Z</dcterms:created>
  <dcterms:modified xsi:type="dcterms:W3CDTF">2022-04-14T20:23:00Z</dcterms:modified>
</cp:coreProperties>
</file>